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1048" w14:textId="77777777" w:rsidR="00695B9F" w:rsidRPr="009201F7" w:rsidRDefault="00947028" w:rsidP="00695B9F">
      <w:pPr>
        <w:jc w:val="center"/>
        <w:rPr>
          <w:rFonts w:eastAsia="Calibri"/>
          <w:b/>
          <w:sz w:val="28"/>
        </w:rPr>
      </w:pPr>
      <w:r w:rsidRPr="009201F7">
        <w:rPr>
          <w:rFonts w:eastAsia="Calibri"/>
          <w:b/>
          <w:sz w:val="28"/>
        </w:rPr>
        <w:t>PHONG</w:t>
      </w:r>
      <w:r w:rsidR="00583DCF">
        <w:rPr>
          <w:rFonts w:eastAsia="Calibri"/>
          <w:b/>
          <w:sz w:val="28"/>
        </w:rPr>
        <w:t xml:space="preserve"> </w:t>
      </w:r>
      <w:r w:rsidRPr="009201F7">
        <w:rPr>
          <w:rFonts w:eastAsia="Calibri"/>
          <w:b/>
          <w:sz w:val="28"/>
        </w:rPr>
        <w:t>LU</w:t>
      </w:r>
    </w:p>
    <w:p w14:paraId="5B0C7BC9" w14:textId="77777777" w:rsidR="00947028" w:rsidRPr="009201F7" w:rsidRDefault="00C46498" w:rsidP="00FC5264">
      <w:pPr>
        <w:jc w:val="center"/>
        <w:rPr>
          <w:rFonts w:eastAsia="Calibri"/>
          <w:sz w:val="20"/>
          <w:szCs w:val="20"/>
        </w:rPr>
      </w:pPr>
      <w:r w:rsidRPr="00A86FBA">
        <w:rPr>
          <w:rFonts w:eastAsia="Calibri"/>
          <w:sz w:val="20"/>
          <w:szCs w:val="20"/>
        </w:rPr>
        <w:t>Kissimmee</w:t>
      </w:r>
      <w:r>
        <w:rPr>
          <w:rFonts w:eastAsia="Calibri"/>
          <w:sz w:val="20"/>
          <w:szCs w:val="20"/>
        </w:rPr>
        <w:t>,</w:t>
      </w:r>
      <w:r w:rsidRPr="00A86FBA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 xml:space="preserve">FL </w:t>
      </w:r>
      <w:r w:rsidRPr="00667B44">
        <w:rPr>
          <w:rFonts w:eastAsia="Calibri"/>
          <w:sz w:val="20"/>
          <w:szCs w:val="20"/>
        </w:rPr>
        <w:t>34758</w:t>
      </w:r>
      <w:r w:rsidR="0057514F">
        <w:rPr>
          <w:rFonts w:eastAsia="Calibri"/>
          <w:sz w:val="20"/>
          <w:szCs w:val="20"/>
        </w:rPr>
        <w:t xml:space="preserve"> </w:t>
      </w:r>
      <w:r w:rsidR="005C763C">
        <w:rPr>
          <w:rFonts w:ascii="Symbol" w:eastAsia="Symbol" w:hAnsi="Symbol" w:cs="Symbol"/>
          <w:sz w:val="20"/>
          <w:szCs w:val="20"/>
        </w:rPr>
        <w:t>·</w:t>
      </w:r>
      <w:r w:rsidR="005C763C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sz w:val="20"/>
          <w:szCs w:val="20"/>
        </w:rPr>
        <w:t xml:space="preserve">641.819.2482 </w:t>
      </w:r>
      <w:r w:rsidR="00947028" w:rsidRPr="009201F7">
        <w:rPr>
          <w:rFonts w:ascii="Symbol" w:eastAsia="Symbol" w:hAnsi="Symbol" w:cs="Symbol"/>
          <w:sz w:val="20"/>
          <w:szCs w:val="20"/>
        </w:rPr>
        <w:t>·</w:t>
      </w:r>
      <w:r w:rsidR="00947028" w:rsidRPr="009201F7">
        <w:rPr>
          <w:rFonts w:eastAsia="Calibri"/>
          <w:sz w:val="20"/>
          <w:szCs w:val="20"/>
        </w:rPr>
        <w:t xml:space="preserve"> </w:t>
      </w:r>
      <w:hyperlink r:id="rId8" w:history="1">
        <w:r w:rsidR="00CE0E1B"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08F5C1DD" w14:textId="77777777" w:rsidR="00947028" w:rsidRPr="009201F7" w:rsidRDefault="00000000" w:rsidP="002504E3">
      <w:pPr>
        <w:jc w:val="center"/>
        <w:rPr>
          <w:rFonts w:eastAsia="Calibri"/>
          <w:sz w:val="20"/>
          <w:szCs w:val="20"/>
        </w:rPr>
      </w:pPr>
      <w:hyperlink r:id="rId9" w:history="1">
        <w:r w:rsidR="00C46498" w:rsidRPr="00C46498">
          <w:rPr>
            <w:rStyle w:val="Hyperlink"/>
            <w:rFonts w:eastAsia="Calibri"/>
            <w:sz w:val="20"/>
            <w:szCs w:val="20"/>
          </w:rPr>
          <w:t>www.linkedin.com/in/phongtailu</w:t>
        </w:r>
      </w:hyperlink>
      <w:r w:rsidR="00FC5264">
        <w:rPr>
          <w:rFonts w:eastAsia="Calibri"/>
          <w:sz w:val="20"/>
          <w:szCs w:val="20"/>
        </w:rPr>
        <w:t xml:space="preserve"> </w:t>
      </w:r>
    </w:p>
    <w:p w14:paraId="571AE7B7" w14:textId="77777777" w:rsidR="009201F7" w:rsidRPr="009201F7" w:rsidRDefault="009201F7" w:rsidP="00FC5264">
      <w:pPr>
        <w:rPr>
          <w:rFonts w:eastAsia="Calibri"/>
          <w:sz w:val="20"/>
          <w:szCs w:val="20"/>
        </w:rPr>
      </w:pPr>
    </w:p>
    <w:p w14:paraId="3E384CAB" w14:textId="77777777" w:rsidR="00395F68" w:rsidRPr="0057514F" w:rsidRDefault="00667B44" w:rsidP="0057514F">
      <w:pP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SENIOR </w:t>
      </w:r>
      <w:r w:rsidR="00947028" w:rsidRPr="009201F7">
        <w:rPr>
          <w:rFonts w:eastAsia="Calibri"/>
          <w:b/>
          <w:sz w:val="20"/>
          <w:szCs w:val="20"/>
        </w:rPr>
        <w:t xml:space="preserve">FULL STACK </w:t>
      </w:r>
      <w:r w:rsidR="005C763C">
        <w:rPr>
          <w:rFonts w:eastAsia="Calibri"/>
          <w:b/>
          <w:sz w:val="20"/>
          <w:szCs w:val="20"/>
        </w:rPr>
        <w:t xml:space="preserve">.NET </w:t>
      </w:r>
      <w:r w:rsidR="00947028" w:rsidRPr="009201F7">
        <w:rPr>
          <w:rFonts w:eastAsia="Calibri"/>
          <w:b/>
          <w:sz w:val="20"/>
          <w:szCs w:val="20"/>
        </w:rPr>
        <w:t>DEVELOPER</w:t>
      </w:r>
    </w:p>
    <w:p w14:paraId="10E21943" w14:textId="77777777" w:rsidR="006B2507" w:rsidRPr="00FC5264" w:rsidRDefault="006B2507" w:rsidP="006B2507">
      <w:pPr>
        <w:pBdr>
          <w:bottom w:val="single" w:sz="4" w:space="1" w:color="auto"/>
        </w:pBdr>
        <w:jc w:val="both"/>
        <w:rPr>
          <w:rFonts w:eastAsia="Calibri"/>
          <w:bCs/>
          <w:sz w:val="6"/>
          <w:szCs w:val="6"/>
        </w:rPr>
      </w:pPr>
    </w:p>
    <w:p w14:paraId="4CEFCA59" w14:textId="2393D4F5" w:rsidR="00C2695F" w:rsidRDefault="001C490F" w:rsidP="2C000EA5">
      <w:pPr>
        <w:pBdr>
          <w:bottom w:val="single" w:sz="4" w:space="1" w:color="auto"/>
        </w:pBd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Experienced </w:t>
      </w:r>
      <w:r w:rsidR="0057514F" w:rsidRPr="2C000EA5">
        <w:rPr>
          <w:rFonts w:eastAsia="Calibri"/>
          <w:sz w:val="20"/>
          <w:szCs w:val="20"/>
        </w:rPr>
        <w:t>Full Stack Developer with 1</w:t>
      </w:r>
      <w:r w:rsidR="00D539B6">
        <w:rPr>
          <w:rFonts w:eastAsia="Calibri"/>
          <w:sz w:val="20"/>
          <w:szCs w:val="20"/>
        </w:rPr>
        <w:t>6</w:t>
      </w:r>
      <w:r w:rsidR="0057514F" w:rsidRPr="2C000EA5">
        <w:rPr>
          <w:rFonts w:eastAsia="Calibri"/>
          <w:sz w:val="20"/>
          <w:szCs w:val="20"/>
        </w:rPr>
        <w:t xml:space="preserve"> years of hands-on experience including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7514F" w:rsidRPr="2C000EA5">
        <w:rPr>
          <w:rFonts w:eastAsia="Calibri"/>
          <w:sz w:val="20"/>
          <w:szCs w:val="20"/>
        </w:rPr>
        <w:t xml:space="preserve">latest </w:t>
      </w:r>
      <w:r w:rsidR="00A206C5" w:rsidRPr="2C000EA5">
        <w:rPr>
          <w:rFonts w:eastAsia="Calibri"/>
          <w:sz w:val="20"/>
          <w:szCs w:val="20"/>
        </w:rPr>
        <w:t>4</w:t>
      </w:r>
      <w:r w:rsidR="0057514F" w:rsidRPr="2C000EA5">
        <w:rPr>
          <w:rFonts w:eastAsia="Calibri"/>
          <w:sz w:val="20"/>
          <w:szCs w:val="20"/>
        </w:rPr>
        <w:t xml:space="preserve"> years of experience leading teams in developing new </w:t>
      </w:r>
      <w:r w:rsidR="005C763C" w:rsidRPr="2C000EA5">
        <w:rPr>
          <w:rFonts w:eastAsia="Calibri"/>
          <w:sz w:val="20"/>
          <w:szCs w:val="20"/>
        </w:rPr>
        <w:t>web</w:t>
      </w:r>
      <w:r w:rsidR="00583DCF" w:rsidRPr="2C000EA5">
        <w:rPr>
          <w:rFonts w:eastAsia="Calibri"/>
          <w:sz w:val="20"/>
          <w:szCs w:val="20"/>
        </w:rPr>
        <w:t xml:space="preserve"> </w:t>
      </w:r>
      <w:r w:rsidR="0057514F" w:rsidRPr="2C000EA5">
        <w:rPr>
          <w:rFonts w:eastAsia="Calibri"/>
          <w:sz w:val="20"/>
          <w:szCs w:val="20"/>
        </w:rPr>
        <w:t xml:space="preserve">applications that maintain scalability and integrate with systems. </w:t>
      </w:r>
      <w:r w:rsidR="005C763C" w:rsidRPr="2C000EA5">
        <w:rPr>
          <w:rFonts w:eastAsia="Calibri"/>
          <w:sz w:val="20"/>
          <w:szCs w:val="20"/>
        </w:rPr>
        <w:t xml:space="preserve">Ensured </w:t>
      </w:r>
      <w:r w:rsidR="0057514F" w:rsidRPr="2C000EA5">
        <w:rPr>
          <w:rFonts w:eastAsia="Calibri"/>
          <w:sz w:val="20"/>
          <w:szCs w:val="20"/>
        </w:rPr>
        <w:t>quality and performance while deliver</w:t>
      </w:r>
      <w:r w:rsidR="005C763C" w:rsidRPr="2C000EA5">
        <w:rPr>
          <w:rFonts w:eastAsia="Calibri"/>
          <w:sz w:val="20"/>
          <w:szCs w:val="20"/>
        </w:rPr>
        <w:t>ing</w:t>
      </w:r>
      <w:r w:rsidR="0057514F" w:rsidRPr="2C000EA5">
        <w:rPr>
          <w:rFonts w:eastAsia="Calibri"/>
          <w:sz w:val="20"/>
          <w:szCs w:val="20"/>
        </w:rPr>
        <w:t xml:space="preserve"> complex projects according to requirements and deadline specifications. </w:t>
      </w:r>
    </w:p>
    <w:p w14:paraId="26329C37" w14:textId="77777777" w:rsidR="00C2695F" w:rsidRDefault="0057514F" w:rsidP="006B2507">
      <w:pPr>
        <w:pBdr>
          <w:bottom w:val="single" w:sz="4" w:space="1" w:color="auto"/>
        </w:pBd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Skilled in using technologies such as C</w:t>
      </w:r>
      <w:r w:rsidR="00A206C5">
        <w:rPr>
          <w:rFonts w:eastAsia="Calibri"/>
          <w:bCs/>
          <w:sz w:val="20"/>
          <w:szCs w:val="20"/>
        </w:rPr>
        <w:t>#</w:t>
      </w:r>
      <w:r>
        <w:rPr>
          <w:rFonts w:eastAsia="Calibri"/>
          <w:bCs/>
          <w:sz w:val="20"/>
          <w:szCs w:val="20"/>
        </w:rPr>
        <w:t xml:space="preserve">, .NET </w:t>
      </w:r>
      <w:r w:rsidR="00C2695F">
        <w:rPr>
          <w:rFonts w:eastAsia="Calibri"/>
          <w:bCs/>
          <w:sz w:val="20"/>
          <w:szCs w:val="20"/>
        </w:rPr>
        <w:t xml:space="preserve">(Framework, </w:t>
      </w:r>
      <w:r>
        <w:rPr>
          <w:rFonts w:eastAsia="Calibri"/>
          <w:bCs/>
          <w:sz w:val="20"/>
          <w:szCs w:val="20"/>
        </w:rPr>
        <w:t>Core</w:t>
      </w:r>
      <w:r w:rsidR="00C2695F">
        <w:rPr>
          <w:rFonts w:eastAsia="Calibri"/>
          <w:bCs/>
          <w:sz w:val="20"/>
          <w:szCs w:val="20"/>
        </w:rPr>
        <w:t>)</w:t>
      </w:r>
      <w:r>
        <w:rPr>
          <w:rFonts w:eastAsia="Calibri"/>
          <w:bCs/>
          <w:sz w:val="20"/>
          <w:szCs w:val="20"/>
        </w:rPr>
        <w:t>,</w:t>
      </w:r>
      <w:r w:rsidR="00C2695F">
        <w:rPr>
          <w:rFonts w:eastAsia="Calibri"/>
          <w:bCs/>
          <w:sz w:val="20"/>
          <w:szCs w:val="20"/>
        </w:rPr>
        <w:t xml:space="preserve"> JavaScript,</w:t>
      </w:r>
      <w:r>
        <w:rPr>
          <w:rFonts w:eastAsia="Calibri"/>
          <w:bCs/>
          <w:sz w:val="20"/>
          <w:szCs w:val="20"/>
        </w:rPr>
        <w:t xml:space="preserve"> Entity Framework, GraphQL, </w:t>
      </w:r>
      <w:r w:rsidR="00F1449C">
        <w:rPr>
          <w:rFonts w:eastAsia="Calibri"/>
          <w:bCs/>
          <w:sz w:val="20"/>
          <w:szCs w:val="20"/>
        </w:rPr>
        <w:t xml:space="preserve">SQL Server, MySQL, </w:t>
      </w:r>
      <w:r>
        <w:rPr>
          <w:rFonts w:eastAsia="Calibri"/>
          <w:bCs/>
          <w:sz w:val="20"/>
          <w:szCs w:val="20"/>
        </w:rPr>
        <w:t xml:space="preserve">PostgreSQL, </w:t>
      </w:r>
      <w:r w:rsidR="00BC1996">
        <w:rPr>
          <w:rFonts w:eastAsia="Calibri"/>
          <w:bCs/>
          <w:sz w:val="20"/>
          <w:szCs w:val="20"/>
        </w:rPr>
        <w:t>NodeJS</w:t>
      </w:r>
      <w:r w:rsidR="004B1D1F">
        <w:rPr>
          <w:rFonts w:eastAsia="Calibri"/>
          <w:bCs/>
          <w:sz w:val="20"/>
          <w:szCs w:val="20"/>
        </w:rPr>
        <w:t xml:space="preserve">, </w:t>
      </w:r>
      <w:r>
        <w:rPr>
          <w:rFonts w:eastAsia="Calibri"/>
          <w:bCs/>
          <w:sz w:val="20"/>
          <w:szCs w:val="20"/>
        </w:rPr>
        <w:t xml:space="preserve">Next.js, React, Angular, and </w:t>
      </w:r>
      <w:r w:rsidR="00F1449C">
        <w:rPr>
          <w:rFonts w:eastAsia="Calibri"/>
          <w:bCs/>
          <w:sz w:val="20"/>
          <w:szCs w:val="20"/>
        </w:rPr>
        <w:t>AWS Cloud services</w:t>
      </w:r>
      <w:r>
        <w:rPr>
          <w:rFonts w:eastAsia="Calibri"/>
          <w:bCs/>
          <w:sz w:val="20"/>
          <w:szCs w:val="20"/>
        </w:rPr>
        <w:t>.</w:t>
      </w:r>
      <w:r w:rsidR="0006277C">
        <w:rPr>
          <w:rFonts w:eastAsia="Calibri"/>
          <w:bCs/>
          <w:sz w:val="20"/>
          <w:szCs w:val="20"/>
        </w:rPr>
        <w:t xml:space="preserve"> </w:t>
      </w:r>
    </w:p>
    <w:p w14:paraId="7E9FA253" w14:textId="77777777" w:rsidR="009878EA" w:rsidRPr="0057514F" w:rsidRDefault="0006277C" w:rsidP="2C000EA5">
      <w:pPr>
        <w:pBdr>
          <w:bottom w:val="single" w:sz="4" w:space="1" w:color="auto"/>
        </w:pBdr>
        <w:jc w:val="both"/>
        <w:rPr>
          <w:rFonts w:eastAsia="Calibri"/>
          <w:b/>
          <w:bCs/>
          <w:sz w:val="6"/>
          <w:szCs w:val="6"/>
        </w:rPr>
      </w:pPr>
      <w:r w:rsidRPr="2C000EA5">
        <w:rPr>
          <w:rFonts w:eastAsia="Calibri"/>
          <w:sz w:val="20"/>
          <w:szCs w:val="20"/>
        </w:rPr>
        <w:t xml:space="preserve">Skills acquired </w:t>
      </w:r>
      <w:r w:rsidR="2C000EA5" w:rsidRPr="2C000EA5">
        <w:rPr>
          <w:rFonts w:eastAsia="Calibri"/>
          <w:sz w:val="20"/>
          <w:szCs w:val="20"/>
        </w:rPr>
        <w:t>at</w:t>
      </w:r>
      <w:r w:rsidRPr="2C000EA5">
        <w:rPr>
          <w:rFonts w:eastAsia="Calibri"/>
          <w:sz w:val="20"/>
          <w:szCs w:val="20"/>
        </w:rPr>
        <w:t xml:space="preserve"> MIU University: Java, Spring Boot, </w:t>
      </w:r>
      <w:r w:rsidR="00A53DFA" w:rsidRPr="2C000EA5">
        <w:rPr>
          <w:rFonts w:eastAsia="Calibri"/>
          <w:sz w:val="20"/>
          <w:szCs w:val="20"/>
        </w:rPr>
        <w:t xml:space="preserve">Hadoop, </w:t>
      </w:r>
      <w:r w:rsidR="0034003D" w:rsidRPr="2C000EA5">
        <w:rPr>
          <w:rFonts w:eastAsia="Calibri"/>
          <w:sz w:val="20"/>
          <w:szCs w:val="20"/>
        </w:rPr>
        <w:t xml:space="preserve">and </w:t>
      </w:r>
      <w:r w:rsidR="00A53DFA" w:rsidRPr="2C000EA5">
        <w:rPr>
          <w:rFonts w:eastAsia="Calibri"/>
          <w:sz w:val="20"/>
          <w:szCs w:val="20"/>
        </w:rPr>
        <w:t>Spark</w:t>
      </w:r>
      <w:r w:rsidR="0034003D" w:rsidRPr="2C000EA5">
        <w:rPr>
          <w:rFonts w:eastAsia="Calibri"/>
          <w:sz w:val="20"/>
          <w:szCs w:val="20"/>
        </w:rPr>
        <w:t>.</w:t>
      </w:r>
    </w:p>
    <w:p w14:paraId="4D233AC5" w14:textId="77777777" w:rsidR="006B2507" w:rsidRPr="0057514F" w:rsidRDefault="006B2507" w:rsidP="002504E3">
      <w:pPr>
        <w:jc w:val="both"/>
        <w:rPr>
          <w:rFonts w:eastAsia="Calibri"/>
          <w:b/>
          <w:sz w:val="6"/>
          <w:szCs w:val="6"/>
        </w:rPr>
      </w:pPr>
    </w:p>
    <w:p w14:paraId="5B9271B4" w14:textId="77777777" w:rsidR="004B6A65" w:rsidRPr="009201F7" w:rsidRDefault="0057514F" w:rsidP="00C46498">
      <w:pPr>
        <w:pBdr>
          <w:bottom w:val="single" w:sz="4" w:space="1" w:color="auto"/>
        </w:pBdr>
        <w:jc w:val="center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 xml:space="preserve">Frontend / Backend Development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Microservices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Design Patterns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Dependency Injection</w:t>
      </w:r>
      <w:r w:rsidR="00C46498">
        <w:rPr>
          <w:rFonts w:eastAsia="Calibri"/>
          <w:bCs/>
          <w:sz w:val="20"/>
          <w:szCs w:val="20"/>
        </w:rPr>
        <w:br/>
      </w:r>
      <w:r>
        <w:rPr>
          <w:rFonts w:eastAsia="Calibri"/>
          <w:bCs/>
          <w:sz w:val="20"/>
          <w:szCs w:val="20"/>
        </w:rPr>
        <w:t xml:space="preserve">Requirements Analysis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Continuous Integration / Continuous Delivery</w:t>
      </w:r>
    </w:p>
    <w:p w14:paraId="1C20F3F0" w14:textId="77777777" w:rsidR="0012349E" w:rsidRDefault="009A47CF" w:rsidP="00947028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947028">
        <w:rPr>
          <w:rFonts w:eastAsia="Calibri"/>
          <w:sz w:val="20"/>
          <w:szCs w:val="20"/>
        </w:rPr>
        <w:br/>
      </w:r>
      <w:r w:rsidRPr="00947028">
        <w:rPr>
          <w:rFonts w:eastAsia="Calibri"/>
          <w:b/>
          <w:sz w:val="20"/>
          <w:szCs w:val="20"/>
        </w:rPr>
        <w:t xml:space="preserve">Frameworks: </w:t>
      </w:r>
      <w:r>
        <w:rPr>
          <w:rFonts w:eastAsia="Calibri"/>
          <w:b/>
          <w:sz w:val="20"/>
          <w:szCs w:val="20"/>
        </w:rPr>
        <w:t xml:space="preserve"> </w:t>
      </w:r>
      <w:r w:rsidRPr="00E24309">
        <w:rPr>
          <w:rFonts w:eastAsia="Calibri"/>
          <w:bCs/>
          <w:sz w:val="20"/>
          <w:szCs w:val="20"/>
        </w:rPr>
        <w:t>.NET (Framework</w:t>
      </w:r>
      <w:r w:rsidRPr="009A47CF">
        <w:rPr>
          <w:rFonts w:eastAsia="Calibri"/>
          <w:bCs/>
          <w:sz w:val="20"/>
          <w:szCs w:val="20"/>
        </w:rPr>
        <w:t>, Core)</w:t>
      </w:r>
      <w:r w:rsidRPr="009201F7">
        <w:rPr>
          <w:rFonts w:eastAsia="Calibri"/>
          <w:bCs/>
          <w:sz w:val="20"/>
          <w:szCs w:val="20"/>
        </w:rPr>
        <w:t xml:space="preserve">, </w:t>
      </w:r>
      <w:r w:rsidR="00BC1996">
        <w:rPr>
          <w:rFonts w:eastAsia="Calibri"/>
          <w:bCs/>
          <w:sz w:val="20"/>
          <w:szCs w:val="20"/>
        </w:rPr>
        <w:t>NodeJS</w:t>
      </w:r>
      <w:r>
        <w:rPr>
          <w:rFonts w:eastAsia="Calibri"/>
          <w:bCs/>
          <w:sz w:val="20"/>
          <w:szCs w:val="20"/>
        </w:rPr>
        <w:t xml:space="preserve">, </w:t>
      </w:r>
      <w:r w:rsidRPr="009201F7">
        <w:rPr>
          <w:rFonts w:eastAsia="Calibri"/>
          <w:bCs/>
          <w:sz w:val="20"/>
          <w:szCs w:val="20"/>
        </w:rPr>
        <w:t>Angular</w:t>
      </w:r>
      <w:r>
        <w:rPr>
          <w:rFonts w:eastAsia="Calibri"/>
          <w:bCs/>
          <w:sz w:val="20"/>
          <w:szCs w:val="20"/>
        </w:rPr>
        <w:t>, Django</w:t>
      </w:r>
      <w:r w:rsidR="004B6A65">
        <w:rPr>
          <w:rFonts w:eastAsia="Calibri"/>
          <w:bCs/>
          <w:sz w:val="20"/>
          <w:szCs w:val="20"/>
        </w:rPr>
        <w:br/>
      </w:r>
      <w:r w:rsidR="00947028" w:rsidRPr="00947028">
        <w:rPr>
          <w:rFonts w:eastAsia="Calibri"/>
          <w:b/>
          <w:sz w:val="20"/>
          <w:szCs w:val="20"/>
        </w:rPr>
        <w:t>Languages:</w:t>
      </w:r>
      <w:r w:rsidR="00947028" w:rsidRPr="00947028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bCs/>
          <w:i/>
          <w:iCs/>
          <w:sz w:val="20"/>
          <w:szCs w:val="20"/>
        </w:rPr>
        <w:t>C#</w:t>
      </w:r>
      <w:r w:rsidR="004B1D1F" w:rsidRPr="004B1D1F">
        <w:rPr>
          <w:rFonts w:eastAsia="Calibri"/>
          <w:bCs/>
          <w:sz w:val="20"/>
          <w:szCs w:val="20"/>
        </w:rPr>
        <w:t xml:space="preserve">, </w:t>
      </w:r>
      <w:r w:rsidR="007D001B" w:rsidRPr="009201F7">
        <w:rPr>
          <w:rFonts w:eastAsia="Calibri"/>
          <w:bCs/>
          <w:sz w:val="20"/>
          <w:szCs w:val="20"/>
        </w:rPr>
        <w:t>JavaScript</w:t>
      </w:r>
      <w:r w:rsidR="007D001B">
        <w:rPr>
          <w:rFonts w:eastAsia="Calibri"/>
          <w:bCs/>
          <w:sz w:val="20"/>
          <w:szCs w:val="20"/>
        </w:rPr>
        <w:t xml:space="preserve">, </w:t>
      </w:r>
      <w:r w:rsidR="005C763C" w:rsidRPr="009201F7">
        <w:rPr>
          <w:rFonts w:eastAsia="Calibri"/>
          <w:bCs/>
          <w:sz w:val="20"/>
          <w:szCs w:val="20"/>
        </w:rPr>
        <w:t>Typescript</w:t>
      </w:r>
      <w:r w:rsidR="007D001B">
        <w:rPr>
          <w:rFonts w:eastAsia="Calibri"/>
          <w:bCs/>
          <w:sz w:val="20"/>
          <w:szCs w:val="20"/>
        </w:rPr>
        <w:t>, Python</w:t>
      </w:r>
      <w:r w:rsidRPr="009A47CF">
        <w:rPr>
          <w:rFonts w:eastAsia="Calibri"/>
          <w:sz w:val="20"/>
          <w:szCs w:val="20"/>
        </w:rPr>
        <w:t xml:space="preserve"> </w:t>
      </w:r>
      <w:r w:rsidRPr="00947028">
        <w:rPr>
          <w:rFonts w:eastAsia="Calibri"/>
          <w:sz w:val="20"/>
          <w:szCs w:val="20"/>
        </w:rPr>
        <w:br/>
      </w:r>
      <w:r w:rsidRPr="00947028">
        <w:rPr>
          <w:rFonts w:eastAsia="Calibri"/>
          <w:b/>
          <w:sz w:val="20"/>
          <w:szCs w:val="20"/>
        </w:rPr>
        <w:t>Databases:</w:t>
      </w:r>
      <w:r w:rsidRPr="00947028">
        <w:rPr>
          <w:rFonts w:eastAsia="Calibri"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 xml:space="preserve">SQL Server, </w:t>
      </w:r>
      <w:r w:rsidRPr="009201F7">
        <w:rPr>
          <w:rFonts w:eastAsia="Calibri"/>
          <w:bCs/>
          <w:sz w:val="20"/>
          <w:szCs w:val="20"/>
        </w:rPr>
        <w:t>MySQL, PostgreSQL</w:t>
      </w:r>
      <w:r>
        <w:rPr>
          <w:rFonts w:eastAsia="Calibri"/>
          <w:bCs/>
          <w:sz w:val="20"/>
          <w:szCs w:val="20"/>
        </w:rPr>
        <w:t>, MongoDB</w:t>
      </w:r>
      <w:r w:rsidR="00947028" w:rsidRPr="00947028">
        <w:rPr>
          <w:rFonts w:eastAsia="Calibri"/>
          <w:b/>
          <w:sz w:val="20"/>
          <w:szCs w:val="20"/>
        </w:rPr>
        <w:br/>
        <w:t>Web:</w:t>
      </w:r>
      <w:r w:rsidR="0034003D">
        <w:rPr>
          <w:rFonts w:eastAsia="Calibri"/>
          <w:b/>
          <w:sz w:val="20"/>
          <w:szCs w:val="20"/>
        </w:rPr>
        <w:t xml:space="preserve"> </w:t>
      </w:r>
      <w:r w:rsidR="00947028" w:rsidRPr="00947028">
        <w:rPr>
          <w:rFonts w:eastAsia="Calibri"/>
          <w:b/>
          <w:bCs/>
          <w:sz w:val="20"/>
          <w:szCs w:val="20"/>
        </w:rPr>
        <w:t xml:space="preserve"> </w:t>
      </w:r>
      <w:r w:rsidR="00A53DFA" w:rsidRPr="005924C2">
        <w:rPr>
          <w:rFonts w:eastAsia="Calibri"/>
          <w:sz w:val="20"/>
          <w:szCs w:val="20"/>
        </w:rPr>
        <w:t>Web</w:t>
      </w:r>
      <w:r w:rsidR="0034003D">
        <w:rPr>
          <w:rFonts w:eastAsia="Calibri"/>
          <w:sz w:val="20"/>
          <w:szCs w:val="20"/>
        </w:rPr>
        <w:t xml:space="preserve"> </w:t>
      </w:r>
      <w:r w:rsidR="00A53DFA" w:rsidRPr="005924C2">
        <w:rPr>
          <w:rFonts w:eastAsia="Calibri"/>
          <w:sz w:val="20"/>
          <w:szCs w:val="20"/>
        </w:rPr>
        <w:t>API</w:t>
      </w:r>
      <w:r w:rsidR="00947028" w:rsidRPr="009201F7">
        <w:rPr>
          <w:rFonts w:eastAsia="Calibri"/>
          <w:bCs/>
          <w:sz w:val="20"/>
          <w:szCs w:val="20"/>
        </w:rPr>
        <w:t>, React</w:t>
      </w:r>
      <w:r w:rsidR="005C763C">
        <w:rPr>
          <w:rFonts w:eastAsia="Calibri"/>
          <w:bCs/>
          <w:sz w:val="20"/>
          <w:szCs w:val="20"/>
        </w:rPr>
        <w:t xml:space="preserve">, XML, Ajax, </w:t>
      </w:r>
      <w:r w:rsidR="0034003D">
        <w:rPr>
          <w:rFonts w:eastAsia="Calibri"/>
          <w:bCs/>
          <w:sz w:val="20"/>
          <w:szCs w:val="20"/>
        </w:rPr>
        <w:t>jQuery</w:t>
      </w:r>
      <w:r w:rsidR="005C763C">
        <w:rPr>
          <w:rFonts w:eastAsia="Calibri"/>
          <w:bCs/>
          <w:sz w:val="20"/>
          <w:szCs w:val="20"/>
        </w:rPr>
        <w:t xml:space="preserve">, HTML5, CSS3, </w:t>
      </w:r>
      <w:r w:rsidR="00583DCF">
        <w:rPr>
          <w:rFonts w:eastAsia="Calibri"/>
          <w:bCs/>
          <w:sz w:val="20"/>
          <w:szCs w:val="20"/>
        </w:rPr>
        <w:t>NUnit</w:t>
      </w:r>
      <w:r w:rsidR="00F00E31">
        <w:rPr>
          <w:rFonts w:eastAsia="Calibri"/>
          <w:bCs/>
          <w:sz w:val="20"/>
          <w:szCs w:val="20"/>
        </w:rPr>
        <w:t xml:space="preserve">, Bootstrap, </w:t>
      </w:r>
      <w:r w:rsidR="0006277C">
        <w:rPr>
          <w:rFonts w:eastAsia="Calibri"/>
          <w:bCs/>
          <w:sz w:val="20"/>
          <w:szCs w:val="20"/>
        </w:rPr>
        <w:t xml:space="preserve">Tailwind, WebSocket, </w:t>
      </w:r>
      <w:r w:rsidR="00F00E31">
        <w:rPr>
          <w:rFonts w:eastAsia="Calibri"/>
          <w:bCs/>
          <w:sz w:val="20"/>
          <w:szCs w:val="20"/>
        </w:rPr>
        <w:t>SOAP, Microservices</w:t>
      </w:r>
    </w:p>
    <w:p w14:paraId="373B0718" w14:textId="77777777" w:rsidR="0012349E" w:rsidRDefault="0012349E" w:rsidP="00947028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FE4CAD">
        <w:rPr>
          <w:rFonts w:eastAsia="Calibri"/>
          <w:b/>
          <w:sz w:val="20"/>
          <w:szCs w:val="20"/>
        </w:rPr>
        <w:t>Libraries</w:t>
      </w:r>
      <w:r>
        <w:rPr>
          <w:rFonts w:eastAsia="Calibri"/>
          <w:bCs/>
          <w:sz w:val="20"/>
          <w:szCs w:val="20"/>
        </w:rPr>
        <w:t xml:space="preserve">: Express, </w:t>
      </w:r>
      <w:r w:rsidRPr="0034003D">
        <w:rPr>
          <w:rFonts w:eastAsia="Calibri"/>
          <w:bCs/>
          <w:sz w:val="20"/>
          <w:szCs w:val="20"/>
        </w:rPr>
        <w:t xml:space="preserve">Entity Framework Core, Kafka, Power BI, Memcached, Redis, Lucene, </w:t>
      </w:r>
      <w:r w:rsidRPr="005924C2">
        <w:rPr>
          <w:rFonts w:eastAsia="Calibri"/>
          <w:bCs/>
          <w:sz w:val="20"/>
          <w:szCs w:val="20"/>
        </w:rPr>
        <w:t>Elasticsearch, RabbitMQ</w:t>
      </w:r>
    </w:p>
    <w:p w14:paraId="6E8BF371" w14:textId="77777777" w:rsidR="0012349E" w:rsidRDefault="0012349E" w:rsidP="2C000EA5">
      <w:pPr>
        <w:pBdr>
          <w:bottom w:val="single" w:sz="4" w:space="1" w:color="auto"/>
        </w:pBdr>
        <w:rPr>
          <w:rFonts w:eastAsia="Calibri"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Cloud Services</w:t>
      </w:r>
      <w:r w:rsidRPr="2C000EA5">
        <w:rPr>
          <w:rFonts w:eastAsia="Calibri"/>
          <w:sz w:val="20"/>
          <w:szCs w:val="20"/>
        </w:rPr>
        <w:t xml:space="preserve">: AWS (EC2, Lambda, Aurora, API Gateway, </w:t>
      </w:r>
      <w:r w:rsidR="002A4A2A">
        <w:rPr>
          <w:rFonts w:eastAsia="Calibri"/>
          <w:sz w:val="20"/>
          <w:szCs w:val="20"/>
        </w:rPr>
        <w:t xml:space="preserve">IAM, </w:t>
      </w:r>
      <w:r w:rsidRPr="2C000EA5">
        <w:rPr>
          <w:rFonts w:eastAsia="Calibri"/>
          <w:sz w:val="20"/>
          <w:szCs w:val="20"/>
        </w:rPr>
        <w:t>S3, Glue, CloudWatch), Azure (Virtual Machine, Blob)</w:t>
      </w:r>
      <w:r>
        <w:br/>
      </w:r>
      <w:r w:rsidR="005C763C" w:rsidRPr="2C000EA5">
        <w:rPr>
          <w:rFonts w:eastAsia="Calibri"/>
          <w:b/>
          <w:bCs/>
          <w:sz w:val="20"/>
          <w:szCs w:val="20"/>
        </w:rPr>
        <w:t>Web Servers</w:t>
      </w:r>
      <w:r w:rsidR="005C763C" w:rsidRPr="2C000EA5">
        <w:rPr>
          <w:rFonts w:eastAsia="Calibri"/>
          <w:sz w:val="20"/>
          <w:szCs w:val="20"/>
        </w:rPr>
        <w:t>: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5C763C" w:rsidRPr="2C000EA5">
        <w:rPr>
          <w:rFonts w:eastAsia="Calibri"/>
          <w:sz w:val="20"/>
          <w:szCs w:val="20"/>
        </w:rPr>
        <w:t xml:space="preserve"> IIS</w:t>
      </w:r>
      <w:r w:rsidR="00F00E31" w:rsidRPr="2C000EA5">
        <w:rPr>
          <w:rFonts w:eastAsia="Calibri"/>
          <w:sz w:val="20"/>
          <w:szCs w:val="20"/>
        </w:rPr>
        <w:t xml:space="preserve">, </w:t>
      </w:r>
      <w:r w:rsidR="00A53DFA" w:rsidRPr="2C000EA5">
        <w:rPr>
          <w:rFonts w:eastAsia="Calibri"/>
          <w:sz w:val="20"/>
          <w:szCs w:val="20"/>
        </w:rPr>
        <w:t>HA Proxy, Availability Group</w:t>
      </w:r>
      <w:r>
        <w:br/>
      </w:r>
      <w:r w:rsidR="009D3FD3" w:rsidRPr="2C000EA5">
        <w:rPr>
          <w:rFonts w:eastAsia="Calibri"/>
          <w:b/>
          <w:bCs/>
          <w:sz w:val="20"/>
          <w:szCs w:val="20"/>
        </w:rPr>
        <w:t xml:space="preserve">Web/App Services:  </w:t>
      </w:r>
      <w:r w:rsidR="009D3FD3" w:rsidRPr="2C000EA5">
        <w:rPr>
          <w:rFonts w:eastAsia="Calibri"/>
          <w:sz w:val="20"/>
          <w:szCs w:val="20"/>
        </w:rPr>
        <w:t>REST API, GraphQL</w:t>
      </w:r>
      <w:r w:rsidR="009A47CF" w:rsidRPr="2C000EA5">
        <w:rPr>
          <w:rFonts w:eastAsia="Calibri"/>
          <w:sz w:val="20"/>
          <w:szCs w:val="20"/>
        </w:rPr>
        <w:t xml:space="preserve"> 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Design Patterns: </w:t>
      </w:r>
      <w:r w:rsidR="0034003D" w:rsidRPr="2C000EA5">
        <w:rPr>
          <w:rFonts w:eastAsia="Calibri"/>
          <w:b/>
          <w:bCs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MVC, Singleton,</w:t>
      </w:r>
      <w:r w:rsidR="009D3FD3" w:rsidRPr="2C000EA5">
        <w:rPr>
          <w:rFonts w:eastAsia="Calibri"/>
          <w:b/>
          <w:bCs/>
          <w:sz w:val="20"/>
          <w:szCs w:val="20"/>
        </w:rPr>
        <w:t xml:space="preserve"> </w:t>
      </w:r>
      <w:r w:rsidR="00947028" w:rsidRPr="2C000EA5">
        <w:rPr>
          <w:rFonts w:eastAsia="Calibri"/>
          <w:sz w:val="20"/>
          <w:szCs w:val="20"/>
        </w:rPr>
        <w:t>Observer, Façade, Strategy, Template, Iterator, Composite, Command, State, Proxy, Decorator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SDLC:  </w:t>
      </w:r>
      <w:r w:rsidR="00947028" w:rsidRPr="2C000EA5">
        <w:rPr>
          <w:rFonts w:eastAsia="Calibri"/>
          <w:sz w:val="20"/>
          <w:szCs w:val="20"/>
        </w:rPr>
        <w:t xml:space="preserve">Waterfall, </w:t>
      </w:r>
      <w:r w:rsidR="00F00E31" w:rsidRPr="2C000EA5">
        <w:rPr>
          <w:rFonts w:eastAsia="Calibri"/>
          <w:sz w:val="20"/>
          <w:szCs w:val="20"/>
        </w:rPr>
        <w:t>Agile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F00E31" w:rsidRPr="2C000EA5">
        <w:rPr>
          <w:rFonts w:eastAsia="Calibri"/>
          <w:sz w:val="20"/>
          <w:szCs w:val="20"/>
        </w:rPr>
        <w:t>/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947028" w:rsidRPr="2C000EA5">
        <w:rPr>
          <w:rFonts w:eastAsia="Calibri"/>
          <w:sz w:val="20"/>
          <w:szCs w:val="20"/>
        </w:rPr>
        <w:t>Scrum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Tools: </w:t>
      </w:r>
      <w:r w:rsidR="00947028" w:rsidRPr="2C000EA5">
        <w:rPr>
          <w:rFonts w:eastAsia="Calibri"/>
          <w:sz w:val="20"/>
          <w:szCs w:val="20"/>
        </w:rPr>
        <w:t xml:space="preserve"> Visual Studio, VS Code, JetBrains, Navica</w:t>
      </w:r>
      <w:r w:rsidRPr="2C000EA5">
        <w:rPr>
          <w:rFonts w:eastAsia="Calibri"/>
          <w:sz w:val="20"/>
          <w:szCs w:val="20"/>
        </w:rPr>
        <w:t>t</w:t>
      </w:r>
      <w:r w:rsidR="0006277C" w:rsidRPr="2C000EA5">
        <w:rPr>
          <w:rFonts w:eastAsia="Calibri"/>
          <w:sz w:val="20"/>
          <w:szCs w:val="20"/>
        </w:rPr>
        <w:t xml:space="preserve"> </w:t>
      </w:r>
    </w:p>
    <w:p w14:paraId="0A071A15" w14:textId="77777777" w:rsidR="006B2507" w:rsidRPr="005924C2" w:rsidRDefault="00947028" w:rsidP="2C000EA5">
      <w:pPr>
        <w:pBdr>
          <w:bottom w:val="single" w:sz="4" w:space="1" w:color="auto"/>
        </w:pBdr>
        <w:rPr>
          <w:rFonts w:eastAsia="Calibri"/>
          <w:sz w:val="6"/>
          <w:szCs w:val="6"/>
        </w:rPr>
      </w:pPr>
      <w:r w:rsidRPr="2C000EA5">
        <w:rPr>
          <w:rFonts w:eastAsia="Calibri"/>
          <w:b/>
          <w:bCs/>
          <w:sz w:val="20"/>
          <w:szCs w:val="20"/>
        </w:rPr>
        <w:t>Platforms:</w:t>
      </w:r>
      <w:r w:rsidRPr="2C000EA5">
        <w:rPr>
          <w:rFonts w:eastAsia="Calibri"/>
          <w:sz w:val="20"/>
          <w:szCs w:val="20"/>
        </w:rPr>
        <w:t xml:space="preserve">  Windows</w:t>
      </w:r>
      <w:r w:rsidR="00073547" w:rsidRPr="2C000EA5">
        <w:rPr>
          <w:rFonts w:eastAsia="Calibri"/>
          <w:sz w:val="20"/>
          <w:szCs w:val="20"/>
        </w:rPr>
        <w:t xml:space="preserve">, </w:t>
      </w:r>
      <w:r w:rsidR="2C000EA5" w:rsidRPr="2C000EA5">
        <w:rPr>
          <w:rFonts w:eastAsia="Calibri"/>
          <w:sz w:val="20"/>
          <w:szCs w:val="20"/>
        </w:rPr>
        <w:t>macOS</w:t>
      </w:r>
      <w:r>
        <w:br/>
      </w:r>
    </w:p>
    <w:p w14:paraId="4D805DFC" w14:textId="77777777" w:rsidR="006B2507" w:rsidRPr="009201F7" w:rsidRDefault="006B2507" w:rsidP="002504E3">
      <w:pPr>
        <w:jc w:val="both"/>
        <w:rPr>
          <w:rFonts w:eastAsia="Calibri"/>
          <w:b/>
          <w:sz w:val="20"/>
          <w:szCs w:val="20"/>
        </w:rPr>
      </w:pPr>
    </w:p>
    <w:p w14:paraId="50A27BE4" w14:textId="77777777" w:rsidR="00395F68" w:rsidRPr="009201F7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PROFESSIONAL EXPERIENCE</w:t>
      </w:r>
    </w:p>
    <w:p w14:paraId="0477B086" w14:textId="77777777" w:rsidR="00395F68" w:rsidRPr="00FC5264" w:rsidRDefault="00395F68" w:rsidP="002504E3">
      <w:pPr>
        <w:jc w:val="both"/>
        <w:rPr>
          <w:rFonts w:eastAsia="Calibri"/>
          <w:b/>
          <w:sz w:val="6"/>
          <w:szCs w:val="6"/>
        </w:rPr>
      </w:pPr>
    </w:p>
    <w:p w14:paraId="7EBBBE39" w14:textId="77777777" w:rsidR="002504E3" w:rsidRPr="009201F7" w:rsidRDefault="002504E3" w:rsidP="002504E3">
      <w:pPr>
        <w:jc w:val="both"/>
        <w:rPr>
          <w:sz w:val="20"/>
          <w:szCs w:val="20"/>
        </w:rPr>
      </w:pPr>
      <w:r w:rsidRPr="009201F7">
        <w:rPr>
          <w:b/>
          <w:i/>
          <w:sz w:val="20"/>
          <w:szCs w:val="20"/>
        </w:rPr>
        <w:t xml:space="preserve">CAREER NOTE: </w:t>
      </w:r>
      <w:r w:rsidRPr="009201F7">
        <w:rPr>
          <w:i/>
          <w:sz w:val="20"/>
          <w:szCs w:val="20"/>
        </w:rPr>
        <w:t xml:space="preserve">Completed on-campus studies and currently taking distance education courses to complete a </w:t>
      </w:r>
      <w:r w:rsidRPr="009201F7">
        <w:rPr>
          <w:b/>
          <w:i/>
          <w:sz w:val="20"/>
          <w:szCs w:val="20"/>
        </w:rPr>
        <w:t>Master</w:t>
      </w:r>
      <w:r w:rsidR="00A53DFA">
        <w:rPr>
          <w:b/>
          <w:i/>
          <w:sz w:val="20"/>
          <w:szCs w:val="20"/>
        </w:rPr>
        <w:t>’</w:t>
      </w:r>
      <w:r w:rsidRPr="009201F7">
        <w:rPr>
          <w:b/>
          <w:i/>
          <w:sz w:val="20"/>
          <w:szCs w:val="20"/>
        </w:rPr>
        <w:t>s Degree in Computer Science</w:t>
      </w:r>
      <w:r w:rsidRPr="009201F7">
        <w:rPr>
          <w:i/>
          <w:sz w:val="20"/>
          <w:szCs w:val="20"/>
        </w:rPr>
        <w:t xml:space="preserve"> (Available for full-time, W-2 employment).</w:t>
      </w:r>
      <w:r w:rsidR="00A21CD3">
        <w:rPr>
          <w:i/>
          <w:sz w:val="20"/>
          <w:szCs w:val="20"/>
        </w:rPr>
        <w:t xml:space="preserve"> </w:t>
      </w:r>
    </w:p>
    <w:p w14:paraId="037D7DBB" w14:textId="77777777" w:rsidR="002504E3" w:rsidRPr="009201F7" w:rsidRDefault="002504E3" w:rsidP="002504E3">
      <w:pPr>
        <w:jc w:val="both"/>
        <w:rPr>
          <w:rFonts w:eastAsia="Calibri"/>
          <w:sz w:val="20"/>
          <w:szCs w:val="20"/>
        </w:rPr>
      </w:pPr>
    </w:p>
    <w:p w14:paraId="004D2D81" w14:textId="77777777" w:rsidR="00F9148B" w:rsidRPr="009201F7" w:rsidRDefault="00947028" w:rsidP="2C000EA5">
      <w:pPr>
        <w:jc w:val="both"/>
        <w:rPr>
          <w:rFonts w:eastAsia="Calibri"/>
          <w:b/>
          <w:bCs/>
          <w:sz w:val="20"/>
          <w:szCs w:val="20"/>
        </w:rPr>
      </w:pPr>
      <w:bookmarkStart w:id="0" w:name="_Hlk536552461"/>
      <w:r w:rsidRPr="2C000EA5">
        <w:rPr>
          <w:rFonts w:eastAsia="Calibri"/>
          <w:b/>
          <w:bCs/>
          <w:sz w:val="20"/>
          <w:szCs w:val="20"/>
        </w:rPr>
        <w:t xml:space="preserve">TOPENLAND, Ho Chi Minh City, Vietnam </w:t>
      </w:r>
      <w:r w:rsidRPr="2C000EA5">
        <w:rPr>
          <w:rFonts w:ascii="Symbol" w:eastAsia="Symbol" w:hAnsi="Symbol" w:cs="Symbol"/>
          <w:b/>
          <w:bCs/>
          <w:sz w:val="20"/>
          <w:szCs w:val="20"/>
        </w:rPr>
        <w:t>·</w:t>
      </w:r>
      <w:r w:rsidRPr="2C000EA5">
        <w:rPr>
          <w:rFonts w:eastAsia="Calibri"/>
          <w:b/>
          <w:bCs/>
          <w:sz w:val="20"/>
          <w:szCs w:val="20"/>
        </w:rPr>
        <w:t xml:space="preserve"> 2021-2022</w:t>
      </w:r>
    </w:p>
    <w:p w14:paraId="2BD754AD" w14:textId="77777777" w:rsidR="00947028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Real Estate platform startup company.</w:t>
      </w:r>
    </w:p>
    <w:p w14:paraId="7ED84E22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4B3A5C0C" w14:textId="77777777" w:rsidR="00FE1AA7" w:rsidRPr="009201F7" w:rsidRDefault="00FE1AA7" w:rsidP="00FE1AA7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Senior Software Developer</w:t>
      </w:r>
    </w:p>
    <w:p w14:paraId="18EA0F34" w14:textId="77777777" w:rsidR="00235DBF" w:rsidRPr="009201F7" w:rsidRDefault="00643418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Collaborated with team to create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Real Estate Platform</w:t>
      </w:r>
      <w:r w:rsidR="00AE31D6" w:rsidRPr="2C000EA5">
        <w:rPr>
          <w:rFonts w:eastAsia="Calibri"/>
          <w:sz w:val="20"/>
          <w:szCs w:val="20"/>
        </w:rPr>
        <w:t xml:space="preserve"> using </w:t>
      </w:r>
      <w:r w:rsidR="0034003D" w:rsidRPr="2C000EA5">
        <w:rPr>
          <w:rFonts w:eastAsia="Calibri"/>
          <w:sz w:val="20"/>
          <w:szCs w:val="20"/>
        </w:rPr>
        <w:t>c</w:t>
      </w:r>
      <w:r w:rsidR="00AE31D6" w:rsidRPr="2C000EA5">
        <w:rPr>
          <w:rFonts w:eastAsia="Calibri"/>
          <w:sz w:val="20"/>
          <w:szCs w:val="20"/>
        </w:rPr>
        <w:t>lean architecture and deployed</w:t>
      </w:r>
      <w:r w:rsidRPr="2C000EA5">
        <w:rPr>
          <w:rFonts w:eastAsia="Calibri"/>
          <w:sz w:val="20"/>
          <w:szCs w:val="20"/>
        </w:rPr>
        <w:t xml:space="preserve"> on Azure Cloud Platform. Ensured scalability with .NET Core for Microservices and </w:t>
      </w:r>
      <w:r w:rsidR="00AE31D6" w:rsidRPr="2C000EA5">
        <w:rPr>
          <w:rFonts w:eastAsia="Calibri"/>
          <w:sz w:val="20"/>
          <w:szCs w:val="20"/>
        </w:rPr>
        <w:t xml:space="preserve">Citus </w:t>
      </w:r>
      <w:r w:rsidRPr="2C000EA5">
        <w:rPr>
          <w:rFonts w:eastAsia="Calibri"/>
          <w:sz w:val="20"/>
          <w:szCs w:val="20"/>
        </w:rPr>
        <w:t>PostgreSQL.</w:t>
      </w:r>
    </w:p>
    <w:p w14:paraId="6656055F" w14:textId="77777777" w:rsidR="00643418" w:rsidRPr="009201F7" w:rsidRDefault="00643418" w:rsidP="00390409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Analyzed requirements to develop new Microservice.</w:t>
      </w:r>
    </w:p>
    <w:p w14:paraId="0D18F24B" w14:textId="77777777" w:rsidR="00643418" w:rsidRPr="009201F7" w:rsidRDefault="00643418" w:rsidP="2C000EA5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Integrated </w:t>
      </w:r>
      <w:r w:rsidR="00224A57" w:rsidRPr="2C000EA5">
        <w:rPr>
          <w:rFonts w:eastAsia="Calibri"/>
          <w:sz w:val="20"/>
          <w:szCs w:val="20"/>
        </w:rPr>
        <w:t xml:space="preserve">4 </w:t>
      </w:r>
      <w:r w:rsidR="2C000EA5" w:rsidRPr="2C000EA5">
        <w:rPr>
          <w:rFonts w:eastAsia="Calibri"/>
          <w:sz w:val="20"/>
          <w:szCs w:val="20"/>
        </w:rPr>
        <w:t>frontends</w:t>
      </w:r>
      <w:r w:rsidRPr="2C000EA5">
        <w:rPr>
          <w:rFonts w:eastAsia="Calibri"/>
          <w:sz w:val="20"/>
          <w:szCs w:val="20"/>
        </w:rPr>
        <w:t xml:space="preserve"> with backend services</w:t>
      </w:r>
      <w:r w:rsidR="00FE40EE" w:rsidRPr="2C000EA5">
        <w:rPr>
          <w:rFonts w:eastAsia="Calibri"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using Next</w:t>
      </w:r>
      <w:r w:rsidR="0034003D" w:rsidRPr="2C000EA5">
        <w:rPr>
          <w:rFonts w:eastAsia="Calibri"/>
          <w:sz w:val="20"/>
          <w:szCs w:val="20"/>
        </w:rPr>
        <w:t xml:space="preserve">.js and </w:t>
      </w:r>
      <w:r w:rsidR="009D3FD3" w:rsidRPr="2C000EA5">
        <w:rPr>
          <w:rFonts w:eastAsia="Calibri"/>
          <w:sz w:val="20"/>
          <w:szCs w:val="20"/>
        </w:rPr>
        <w:t>GraphQL</w:t>
      </w:r>
      <w:r w:rsidR="0034003D" w:rsidRPr="2C000EA5">
        <w:rPr>
          <w:rFonts w:eastAsia="Calibri"/>
          <w:sz w:val="20"/>
          <w:szCs w:val="20"/>
        </w:rPr>
        <w:t>.</w:t>
      </w:r>
    </w:p>
    <w:p w14:paraId="1113E67D" w14:textId="77777777" w:rsidR="00643418" w:rsidRPr="009201F7" w:rsidRDefault="00643418" w:rsidP="00390409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 xml:space="preserve">Built 10 Microservices </w:t>
      </w:r>
      <w:r w:rsidR="009D3FD3">
        <w:rPr>
          <w:rFonts w:eastAsia="Calibri"/>
          <w:bCs/>
          <w:sz w:val="20"/>
          <w:szCs w:val="20"/>
        </w:rPr>
        <w:t>using .NET Core</w:t>
      </w:r>
    </w:p>
    <w:p w14:paraId="437E0893" w14:textId="77777777" w:rsidR="00390409" w:rsidRPr="009201F7" w:rsidRDefault="00390409" w:rsidP="2C000EA5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Streamlined build time for frontend in Next.js by using continuous integration and delivery.</w:t>
      </w:r>
    </w:p>
    <w:p w14:paraId="551BCDF6" w14:textId="77777777" w:rsidR="00235DBF" w:rsidRPr="009201F7" w:rsidRDefault="00390409" w:rsidP="00390409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i/>
          <w:iCs/>
          <w:sz w:val="20"/>
          <w:szCs w:val="20"/>
        </w:rPr>
        <w:t xml:space="preserve">C#, </w:t>
      </w:r>
      <w:r w:rsidRPr="009201F7">
        <w:rPr>
          <w:rFonts w:eastAsia="Calibri"/>
          <w:bCs/>
          <w:i/>
          <w:iCs/>
          <w:sz w:val="20"/>
          <w:szCs w:val="20"/>
        </w:rPr>
        <w:t xml:space="preserve">.NET Core, Web API, GRPC, GraphQL, Entity Framework Core, </w:t>
      </w:r>
      <w:r w:rsidR="00AE31D6">
        <w:rPr>
          <w:rFonts w:eastAsia="Calibri"/>
          <w:bCs/>
          <w:i/>
          <w:iCs/>
          <w:sz w:val="20"/>
          <w:szCs w:val="20"/>
        </w:rPr>
        <w:t xml:space="preserve">Citus </w:t>
      </w:r>
      <w:r w:rsidRPr="009201F7">
        <w:rPr>
          <w:rFonts w:eastAsia="Calibri"/>
          <w:bCs/>
          <w:i/>
          <w:iCs/>
          <w:sz w:val="20"/>
          <w:szCs w:val="20"/>
        </w:rPr>
        <w:t xml:space="preserve">PostgreSQL, </w:t>
      </w:r>
      <w:r w:rsidR="00BC1996">
        <w:rPr>
          <w:rFonts w:eastAsia="Calibri"/>
          <w:bCs/>
          <w:i/>
          <w:iCs/>
          <w:sz w:val="20"/>
          <w:szCs w:val="20"/>
        </w:rPr>
        <w:t>NodeJS</w:t>
      </w:r>
      <w:r w:rsidR="004B1D1F" w:rsidRPr="004B1D1F">
        <w:rPr>
          <w:rFonts w:eastAsia="Calibri"/>
          <w:bCs/>
          <w:i/>
          <w:iCs/>
          <w:sz w:val="20"/>
          <w:szCs w:val="20"/>
        </w:rPr>
        <w:t xml:space="preserve">, </w:t>
      </w:r>
      <w:r w:rsidRPr="009201F7">
        <w:rPr>
          <w:rFonts w:eastAsia="Calibri"/>
          <w:bCs/>
          <w:i/>
          <w:iCs/>
          <w:sz w:val="20"/>
          <w:szCs w:val="20"/>
        </w:rPr>
        <w:t>Next.js, React, Redis</w:t>
      </w:r>
      <w:r w:rsidR="00132C0D">
        <w:rPr>
          <w:rFonts w:eastAsia="Calibri"/>
          <w:bCs/>
          <w:i/>
          <w:iCs/>
          <w:sz w:val="20"/>
          <w:szCs w:val="20"/>
        </w:rPr>
        <w:t>, Bootstrap, Tailwind</w:t>
      </w:r>
      <w:r w:rsidR="009A47CF">
        <w:rPr>
          <w:rFonts w:eastAsia="Calibri"/>
          <w:bCs/>
          <w:i/>
          <w:iCs/>
          <w:sz w:val="20"/>
          <w:szCs w:val="20"/>
        </w:rPr>
        <w:t>, Azure (Virtual Machine, Blob)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</w:p>
    <w:p w14:paraId="26B9390D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</w:p>
    <w:p w14:paraId="2ACE63AB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VINHMS,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2018-2020</w:t>
      </w:r>
    </w:p>
    <w:p w14:paraId="4AD25696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Startup technology company for property management systems.</w:t>
      </w:r>
    </w:p>
    <w:p w14:paraId="02508C91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672D4282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Development Team Lead</w:t>
      </w:r>
    </w:p>
    <w:p w14:paraId="4E5D5908" w14:textId="77777777" w:rsidR="00235DBF" w:rsidRPr="009201F7" w:rsidRDefault="002F642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Provided Microservice and technical guidance for new hospitality startup companies while </w:t>
      </w:r>
      <w:r w:rsidR="0012349E" w:rsidRPr="2C000EA5">
        <w:rPr>
          <w:rFonts w:eastAsia="Calibri"/>
          <w:sz w:val="20"/>
          <w:szCs w:val="20"/>
        </w:rPr>
        <w:t xml:space="preserve">leading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12349E" w:rsidRPr="2C000EA5">
        <w:rPr>
          <w:rFonts w:eastAsia="Calibri"/>
          <w:sz w:val="20"/>
          <w:szCs w:val="20"/>
        </w:rPr>
        <w:t>development</w:t>
      </w:r>
      <w:r w:rsidRPr="2C000EA5">
        <w:rPr>
          <w:rFonts w:eastAsia="Calibri"/>
          <w:sz w:val="20"/>
          <w:szCs w:val="20"/>
        </w:rPr>
        <w:t xml:space="preserve"> team</w:t>
      </w:r>
      <w:r w:rsidR="00FE40EE" w:rsidRPr="2C000EA5">
        <w:rPr>
          <w:rFonts w:eastAsia="Calibri"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of 10</w:t>
      </w:r>
      <w:r w:rsidR="00FE40EE" w:rsidRPr="2C000EA5">
        <w:rPr>
          <w:rFonts w:eastAsia="Calibri"/>
          <w:sz w:val="20"/>
          <w:szCs w:val="20"/>
        </w:rPr>
        <w:t xml:space="preserve"> people</w:t>
      </w:r>
      <w:r w:rsidRPr="2C000EA5">
        <w:rPr>
          <w:rFonts w:eastAsia="Calibri"/>
          <w:sz w:val="20"/>
          <w:szCs w:val="20"/>
        </w:rPr>
        <w:t>.</w:t>
      </w:r>
    </w:p>
    <w:p w14:paraId="6E2D76A6" w14:textId="77777777" w:rsidR="00FE40EE" w:rsidRPr="009201F7" w:rsidRDefault="00FE40EE" w:rsidP="00FE40EE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 xml:space="preserve">Spearheaded development of Identity Service using OAuth2 protocol </w:t>
      </w:r>
      <w:r w:rsidR="00FC5264">
        <w:rPr>
          <w:rFonts w:eastAsia="Calibri"/>
          <w:bCs/>
          <w:sz w:val="20"/>
          <w:szCs w:val="20"/>
        </w:rPr>
        <w:t>with</w:t>
      </w:r>
      <w:r w:rsidRPr="009201F7">
        <w:rPr>
          <w:rFonts w:eastAsia="Calibri"/>
          <w:bCs/>
          <w:sz w:val="20"/>
          <w:szCs w:val="20"/>
        </w:rPr>
        <w:t xml:space="preserve"> efficient authorization flow.</w:t>
      </w:r>
    </w:p>
    <w:p w14:paraId="612DA9FA" w14:textId="77777777" w:rsidR="00FE40EE" w:rsidRPr="009201F7" w:rsidRDefault="00A53DFA" w:rsidP="00FE40EE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I</w:t>
      </w:r>
      <w:r w:rsidR="00FE40EE" w:rsidRPr="009201F7">
        <w:rPr>
          <w:rFonts w:eastAsia="Calibri"/>
          <w:bCs/>
          <w:sz w:val="20"/>
          <w:szCs w:val="20"/>
        </w:rPr>
        <w:t>ntegrat</w:t>
      </w:r>
      <w:r>
        <w:rPr>
          <w:rFonts w:eastAsia="Calibri"/>
          <w:bCs/>
          <w:sz w:val="20"/>
          <w:szCs w:val="20"/>
        </w:rPr>
        <w:t>ed</w:t>
      </w:r>
      <w:r w:rsidR="00FE40EE" w:rsidRPr="009201F7">
        <w:rPr>
          <w:rFonts w:eastAsia="Calibri"/>
          <w:bCs/>
          <w:sz w:val="20"/>
          <w:szCs w:val="20"/>
        </w:rPr>
        <w:t xml:space="preserve"> with 20 outsourced team members across multiple outsourcing companies.</w:t>
      </w:r>
    </w:p>
    <w:p w14:paraId="2FDEB669" w14:textId="77777777" w:rsidR="002F6425" w:rsidRPr="009201F7" w:rsidRDefault="002F6425" w:rsidP="002F6425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Created 20 Microservices and numerous frontends with scalability to deploy in any environment.</w:t>
      </w:r>
    </w:p>
    <w:p w14:paraId="0E08A4C7" w14:textId="77777777" w:rsidR="00153AE4" w:rsidRPr="00FC5264" w:rsidRDefault="00153AE4" w:rsidP="00153AE4">
      <w:pPr>
        <w:jc w:val="center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lastRenderedPageBreak/>
        <w:t>PHONG LU</w:t>
      </w:r>
      <w:r w:rsidRPr="009201F7"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ascii="Symbol" w:eastAsia="Symbol" w:hAnsi="Symbol" w:cs="Symbol"/>
          <w:bCs/>
          <w:sz w:val="20"/>
          <w:szCs w:val="20"/>
        </w:rPr>
        <w:t>·</w:t>
      </w:r>
      <w:r w:rsidRPr="009201F7">
        <w:rPr>
          <w:rFonts w:eastAsia="Calibri"/>
          <w:bCs/>
          <w:sz w:val="20"/>
          <w:szCs w:val="20"/>
        </w:rPr>
        <w:t xml:space="preserve"> Page 2</w:t>
      </w:r>
      <w:r>
        <w:rPr>
          <w:rFonts w:eastAsia="Calibri"/>
          <w:bCs/>
          <w:sz w:val="20"/>
          <w:szCs w:val="20"/>
        </w:rPr>
        <w:t xml:space="preserve">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641.819.2482 </w:t>
      </w:r>
      <w:r w:rsidRPr="009201F7">
        <w:rPr>
          <w:rFonts w:ascii="Symbol" w:eastAsia="Symbol" w:hAnsi="Symbol" w:cs="Symbol"/>
          <w:sz w:val="20"/>
          <w:szCs w:val="20"/>
        </w:rPr>
        <w:t>·</w:t>
      </w:r>
      <w:r w:rsidRPr="009201F7">
        <w:rPr>
          <w:rFonts w:eastAsia="Calibri"/>
          <w:sz w:val="20"/>
          <w:szCs w:val="20"/>
        </w:rPr>
        <w:t xml:space="preserve"> </w:t>
      </w:r>
      <w:hyperlink r:id="rId10" w:history="1">
        <w:r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7CA61678" w14:textId="77777777" w:rsidR="00153AE4" w:rsidRPr="009201F7" w:rsidRDefault="00153AE4" w:rsidP="00153AE4">
      <w:pPr>
        <w:pBdr>
          <w:bottom w:val="single" w:sz="4" w:space="1" w:color="auto"/>
        </w:pBdr>
        <w:jc w:val="center"/>
        <w:rPr>
          <w:rFonts w:eastAsia="Calibri"/>
          <w:sz w:val="6"/>
          <w:szCs w:val="6"/>
        </w:rPr>
      </w:pPr>
    </w:p>
    <w:p w14:paraId="0AB8F1EF" w14:textId="77777777" w:rsidR="00153AE4" w:rsidRPr="00FC5264" w:rsidRDefault="00153AE4" w:rsidP="00153AE4">
      <w:pPr>
        <w:jc w:val="both"/>
        <w:rPr>
          <w:rFonts w:eastAsia="Calibri"/>
          <w:b/>
          <w:sz w:val="6"/>
          <w:szCs w:val="6"/>
        </w:rPr>
      </w:pPr>
    </w:p>
    <w:p w14:paraId="74260682" w14:textId="77777777" w:rsidR="002F6425" w:rsidRPr="009201F7" w:rsidRDefault="002F6425" w:rsidP="2C000EA5">
      <w:pPr>
        <w:numPr>
          <w:ilvl w:val="0"/>
          <w:numId w:val="22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Implemented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Data Warehouse approach to support ETL and report generation.</w:t>
      </w:r>
    </w:p>
    <w:p w14:paraId="71D49B44" w14:textId="77777777" w:rsidR="0018565E" w:rsidRPr="0034003D" w:rsidRDefault="002F6425" w:rsidP="0057514F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i/>
          <w:iCs/>
          <w:sz w:val="20"/>
          <w:szCs w:val="20"/>
        </w:rPr>
        <w:t>C</w:t>
      </w:r>
      <w:r w:rsidR="00A53DFA">
        <w:rPr>
          <w:rFonts w:eastAsia="Calibri"/>
          <w:bCs/>
          <w:sz w:val="20"/>
          <w:szCs w:val="20"/>
        </w:rPr>
        <w:t xml:space="preserve">#, 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  <w:r w:rsidRPr="00FA33F7">
        <w:rPr>
          <w:rFonts w:eastAsia="Calibri"/>
          <w:bCs/>
          <w:i/>
          <w:iCs/>
          <w:sz w:val="20"/>
          <w:szCs w:val="20"/>
        </w:rPr>
        <w:t xml:space="preserve">NET Core, Web API, Entity Framework Core, </w:t>
      </w:r>
      <w:r w:rsidR="00BC1996" w:rsidRPr="00FA33F7">
        <w:rPr>
          <w:rFonts w:eastAsia="Calibri"/>
          <w:bCs/>
          <w:i/>
          <w:iCs/>
          <w:sz w:val="20"/>
          <w:szCs w:val="20"/>
        </w:rPr>
        <w:t>NodeJS</w:t>
      </w:r>
      <w:r w:rsidR="004B1D1F" w:rsidRPr="00FA33F7">
        <w:rPr>
          <w:rFonts w:eastAsia="Calibri"/>
          <w:bCs/>
          <w:i/>
          <w:iCs/>
          <w:sz w:val="20"/>
          <w:szCs w:val="20"/>
        </w:rPr>
        <w:t xml:space="preserve">, </w:t>
      </w:r>
      <w:r w:rsidRPr="00FA33F7">
        <w:rPr>
          <w:rFonts w:eastAsia="Calibri"/>
          <w:bCs/>
          <w:i/>
          <w:iCs/>
          <w:sz w:val="20"/>
          <w:szCs w:val="20"/>
        </w:rPr>
        <w:t xml:space="preserve">Angular, React, Redis, Kafka, PowerBI, </w:t>
      </w:r>
      <w:r w:rsidR="00A53DFA" w:rsidRPr="00FA33F7">
        <w:rPr>
          <w:rFonts w:eastAsia="Calibri"/>
          <w:bCs/>
          <w:i/>
          <w:iCs/>
          <w:sz w:val="20"/>
          <w:szCs w:val="20"/>
        </w:rPr>
        <w:t xml:space="preserve">AWS </w:t>
      </w:r>
      <w:r w:rsidR="00216ECB" w:rsidRPr="00FA33F7">
        <w:rPr>
          <w:rFonts w:eastAsia="Calibri"/>
          <w:bCs/>
          <w:i/>
          <w:iCs/>
          <w:sz w:val="20"/>
          <w:szCs w:val="20"/>
        </w:rPr>
        <w:t>(</w:t>
      </w:r>
      <w:r w:rsidR="009A47CF" w:rsidRPr="00FA33F7">
        <w:rPr>
          <w:rFonts w:eastAsia="Calibri"/>
          <w:bCs/>
          <w:i/>
          <w:iCs/>
          <w:sz w:val="20"/>
          <w:szCs w:val="20"/>
        </w:rPr>
        <w:t xml:space="preserve">EC2, Lambda, Aurora, API Gateway, </w:t>
      </w:r>
      <w:r w:rsidR="002A4A2A" w:rsidRPr="00FA33F7">
        <w:rPr>
          <w:rFonts w:eastAsia="Calibri"/>
          <w:i/>
          <w:iCs/>
          <w:sz w:val="20"/>
          <w:szCs w:val="20"/>
        </w:rPr>
        <w:t xml:space="preserve">IAM, </w:t>
      </w:r>
      <w:r w:rsidR="009A47CF" w:rsidRPr="00FA33F7">
        <w:rPr>
          <w:rFonts w:eastAsia="Calibri"/>
          <w:bCs/>
          <w:i/>
          <w:iCs/>
          <w:sz w:val="20"/>
          <w:szCs w:val="20"/>
        </w:rPr>
        <w:t>S3, Glue, CloudWatch</w:t>
      </w:r>
      <w:r w:rsidR="00216ECB" w:rsidRPr="00FA33F7">
        <w:rPr>
          <w:rFonts w:eastAsia="Calibri"/>
          <w:bCs/>
          <w:i/>
          <w:iCs/>
          <w:sz w:val="20"/>
          <w:szCs w:val="20"/>
        </w:rPr>
        <w:t>)</w:t>
      </w:r>
      <w:r w:rsidRPr="00FA33F7">
        <w:rPr>
          <w:rFonts w:eastAsia="Calibri"/>
          <w:bCs/>
          <w:i/>
          <w:iCs/>
          <w:sz w:val="20"/>
          <w:szCs w:val="20"/>
        </w:rPr>
        <w:t>.</w:t>
      </w:r>
    </w:p>
    <w:p w14:paraId="04556B3B" w14:textId="77777777" w:rsidR="0012349E" w:rsidRPr="00E24309" w:rsidRDefault="0012349E" w:rsidP="0012349E">
      <w:pPr>
        <w:jc w:val="both"/>
        <w:rPr>
          <w:rFonts w:eastAsia="Calibri"/>
          <w:bCs/>
          <w:sz w:val="20"/>
          <w:szCs w:val="20"/>
        </w:rPr>
      </w:pPr>
    </w:p>
    <w:p w14:paraId="5BFF5CB8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DZONES,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2016-2018</w:t>
      </w:r>
    </w:p>
    <w:p w14:paraId="6E94F813" w14:textId="77777777" w:rsidR="00235DBF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 technology</w:t>
      </w:r>
      <w:r w:rsidR="00235DBF" w:rsidRPr="2C000EA5">
        <w:rPr>
          <w:rFonts w:eastAsia="Calibri"/>
          <w:sz w:val="20"/>
          <w:szCs w:val="20"/>
        </w:rPr>
        <w:t xml:space="preserve"> company specializing in building </w:t>
      </w:r>
      <w:r w:rsidR="00A53DFA" w:rsidRPr="2C000EA5">
        <w:rPr>
          <w:rFonts w:eastAsia="Calibri"/>
          <w:sz w:val="20"/>
          <w:szCs w:val="20"/>
        </w:rPr>
        <w:t xml:space="preserve">a </w:t>
      </w:r>
      <w:r w:rsidR="00235DBF" w:rsidRPr="2C000EA5">
        <w:rPr>
          <w:rFonts w:eastAsia="Calibri"/>
          <w:sz w:val="20"/>
          <w:szCs w:val="20"/>
        </w:rPr>
        <w:t>social network.</w:t>
      </w:r>
    </w:p>
    <w:p w14:paraId="63FDED0F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1F7C318B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Software Development Manager</w:t>
      </w:r>
    </w:p>
    <w:p w14:paraId="7A8553D8" w14:textId="77777777" w:rsidR="00235DBF" w:rsidRPr="009201F7" w:rsidRDefault="002F6425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Developed Web Services using Microservices architecture to generate data and interactions on multiple devices</w:t>
      </w:r>
      <w:r w:rsidR="00E77439" w:rsidRPr="009201F7">
        <w:rPr>
          <w:rFonts w:eastAsia="Calibri"/>
          <w:bCs/>
          <w:sz w:val="20"/>
          <w:szCs w:val="20"/>
        </w:rPr>
        <w:t>. Strengthened team by mentoring and coaching members.</w:t>
      </w:r>
    </w:p>
    <w:p w14:paraId="67EE8811" w14:textId="77777777" w:rsidR="00E77439" w:rsidRPr="009201F7" w:rsidRDefault="00E77439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Created Microservices with Python, Django, </w:t>
      </w:r>
      <w:r w:rsidR="2C000EA5" w:rsidRPr="2C000EA5">
        <w:rPr>
          <w:rFonts w:eastAsia="Calibri"/>
          <w:sz w:val="20"/>
          <w:szCs w:val="20"/>
        </w:rPr>
        <w:t xml:space="preserve">and </w:t>
      </w:r>
      <w:r w:rsidRPr="2C000EA5">
        <w:rPr>
          <w:rFonts w:eastAsia="Calibri"/>
          <w:sz w:val="20"/>
          <w:szCs w:val="20"/>
        </w:rPr>
        <w:t>MySQL.</w:t>
      </w:r>
    </w:p>
    <w:p w14:paraId="44E6E518" w14:textId="77777777" w:rsidR="00E77439" w:rsidRPr="009201F7" w:rsidRDefault="0034003D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E</w:t>
      </w:r>
      <w:r w:rsidR="00E77439" w:rsidRPr="2C000EA5">
        <w:rPr>
          <w:rFonts w:eastAsia="Calibri"/>
          <w:sz w:val="20"/>
          <w:szCs w:val="20"/>
        </w:rPr>
        <w:t xml:space="preserve">nhanced search speed with </w:t>
      </w:r>
      <w:r w:rsidR="004A1AF1">
        <w:rPr>
          <w:rFonts w:eastAsia="Calibri"/>
          <w:sz w:val="20"/>
          <w:szCs w:val="20"/>
        </w:rPr>
        <w:t xml:space="preserve">the </w:t>
      </w:r>
      <w:r w:rsidR="00E77439" w:rsidRPr="2C000EA5">
        <w:rPr>
          <w:rFonts w:eastAsia="Calibri"/>
          <w:sz w:val="20"/>
          <w:szCs w:val="20"/>
        </w:rPr>
        <w:t>Elastic</w:t>
      </w:r>
      <w:r w:rsidR="004A1AF1">
        <w:rPr>
          <w:rFonts w:eastAsia="Calibri"/>
          <w:sz w:val="20"/>
          <w:szCs w:val="20"/>
        </w:rPr>
        <w:t>S</w:t>
      </w:r>
      <w:r w:rsidR="00E77439" w:rsidRPr="2C000EA5">
        <w:rPr>
          <w:rFonts w:eastAsia="Calibri"/>
          <w:sz w:val="20"/>
          <w:szCs w:val="20"/>
        </w:rPr>
        <w:t>earch system</w:t>
      </w:r>
      <w:r w:rsidRPr="2C000EA5">
        <w:rPr>
          <w:rFonts w:eastAsia="Calibri"/>
          <w:sz w:val="20"/>
          <w:szCs w:val="20"/>
        </w:rPr>
        <w:t xml:space="preserve">, according to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>testing team.</w:t>
      </w:r>
    </w:p>
    <w:p w14:paraId="68EF994A" w14:textId="77777777" w:rsidR="00E77439" w:rsidRPr="009201F7" w:rsidRDefault="0034003D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Decreased</w:t>
      </w:r>
      <w:r w:rsidR="00E77439" w:rsidRPr="2C000EA5">
        <w:rPr>
          <w:rFonts w:eastAsia="Calibri"/>
          <w:sz w:val="20"/>
          <w:szCs w:val="20"/>
        </w:rPr>
        <w:t xml:space="preserve"> </w:t>
      </w:r>
      <w:r w:rsidR="2C000EA5" w:rsidRPr="2C000EA5">
        <w:rPr>
          <w:rFonts w:eastAsia="Calibri"/>
          <w:sz w:val="20"/>
          <w:szCs w:val="20"/>
        </w:rPr>
        <w:t>service</w:t>
      </w:r>
      <w:r w:rsidR="00FC5264" w:rsidRPr="2C000EA5">
        <w:rPr>
          <w:rFonts w:eastAsia="Calibri"/>
          <w:sz w:val="20"/>
          <w:szCs w:val="20"/>
        </w:rPr>
        <w:t xml:space="preserve"> wait time</w:t>
      </w:r>
      <w:r w:rsidRPr="2C000EA5">
        <w:rPr>
          <w:rFonts w:eastAsia="Calibri"/>
          <w:sz w:val="20"/>
          <w:szCs w:val="20"/>
        </w:rPr>
        <w:t xml:space="preserve">, </w:t>
      </w:r>
      <w:r w:rsidR="00FC5264" w:rsidRPr="2C000EA5">
        <w:rPr>
          <w:rFonts w:eastAsia="Calibri"/>
          <w:sz w:val="20"/>
          <w:szCs w:val="20"/>
        </w:rPr>
        <w:t>per</w:t>
      </w:r>
      <w:r w:rsidRPr="2C000EA5">
        <w:rPr>
          <w:rFonts w:eastAsia="Calibri"/>
          <w:sz w:val="20"/>
          <w:szCs w:val="20"/>
        </w:rPr>
        <w:t xml:space="preserve"> testing team</w:t>
      </w:r>
      <w:r w:rsidR="00FC5264" w:rsidRPr="2C000EA5">
        <w:rPr>
          <w:rFonts w:eastAsia="Calibri"/>
          <w:sz w:val="20"/>
          <w:szCs w:val="20"/>
        </w:rPr>
        <w:t xml:space="preserve">, </w:t>
      </w:r>
      <w:r w:rsidR="00E77439" w:rsidRPr="2C000EA5">
        <w:rPr>
          <w:rFonts w:eastAsia="Calibri"/>
          <w:sz w:val="20"/>
          <w:szCs w:val="20"/>
        </w:rPr>
        <w:t xml:space="preserve">by implementing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E77439" w:rsidRPr="2C000EA5">
        <w:rPr>
          <w:rFonts w:eastAsia="Calibri"/>
          <w:sz w:val="20"/>
          <w:szCs w:val="20"/>
        </w:rPr>
        <w:t>Active Caching method on Redis</w:t>
      </w:r>
      <w:r w:rsidR="00CF7775" w:rsidRPr="2C000EA5">
        <w:rPr>
          <w:rFonts w:eastAsia="Calibri"/>
          <w:sz w:val="20"/>
          <w:szCs w:val="20"/>
        </w:rPr>
        <w:t>.</w:t>
      </w:r>
    </w:p>
    <w:p w14:paraId="4AD8A857" w14:textId="77777777" w:rsidR="00E77439" w:rsidRPr="009201F7" w:rsidRDefault="00E77439" w:rsidP="00E77439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Python, Django, MySQL, Memcached, Redis, Elasticsearch, RabbitMQ, </w:t>
      </w:r>
      <w:r w:rsidR="00BC1996">
        <w:rPr>
          <w:rFonts w:eastAsia="Calibri"/>
          <w:bCs/>
          <w:i/>
          <w:iCs/>
          <w:sz w:val="20"/>
          <w:szCs w:val="20"/>
        </w:rPr>
        <w:t>NodeJS</w:t>
      </w:r>
      <w:r w:rsidR="004B1D1F" w:rsidRPr="004B1D1F">
        <w:rPr>
          <w:rFonts w:eastAsia="Calibri"/>
          <w:bCs/>
          <w:i/>
          <w:iCs/>
          <w:sz w:val="20"/>
          <w:szCs w:val="20"/>
        </w:rPr>
        <w:t xml:space="preserve">, </w:t>
      </w:r>
      <w:r w:rsidRPr="009201F7">
        <w:rPr>
          <w:rFonts w:eastAsia="Calibri"/>
          <w:bCs/>
          <w:i/>
          <w:iCs/>
          <w:sz w:val="20"/>
          <w:szCs w:val="20"/>
        </w:rPr>
        <w:t>React</w:t>
      </w:r>
      <w:r w:rsidR="00A53DFA">
        <w:rPr>
          <w:rFonts w:eastAsia="Calibri"/>
          <w:bCs/>
          <w:i/>
          <w:iCs/>
          <w:sz w:val="20"/>
          <w:szCs w:val="20"/>
        </w:rPr>
        <w:t>, Bootstrap, HTML, CSS</w:t>
      </w:r>
      <w:r w:rsidR="00AE31D6">
        <w:rPr>
          <w:rFonts w:eastAsia="Calibri"/>
          <w:bCs/>
          <w:i/>
          <w:iCs/>
          <w:sz w:val="20"/>
          <w:szCs w:val="20"/>
        </w:rPr>
        <w:t>, jQuery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</w:p>
    <w:p w14:paraId="74BEE021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</w:p>
    <w:p w14:paraId="59A9399D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SIMPLE SOLUTIONS,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2015-2016</w:t>
      </w:r>
    </w:p>
    <w:p w14:paraId="4C141DF7" w14:textId="77777777" w:rsidR="00235DBF" w:rsidRPr="009201F7" w:rsidRDefault="0018565E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Software development company for Point</w:t>
      </w:r>
      <w:r w:rsidR="00DB379E">
        <w:rPr>
          <w:rFonts w:eastAsia="Calibri"/>
          <w:bCs/>
          <w:sz w:val="20"/>
          <w:szCs w:val="20"/>
        </w:rPr>
        <w:t>-</w:t>
      </w:r>
      <w:r w:rsidRPr="009201F7">
        <w:rPr>
          <w:rFonts w:eastAsia="Calibri"/>
          <w:bCs/>
          <w:sz w:val="20"/>
          <w:szCs w:val="20"/>
        </w:rPr>
        <w:t>of</w:t>
      </w:r>
      <w:r w:rsidR="00DB379E">
        <w:rPr>
          <w:rFonts w:eastAsia="Calibri"/>
          <w:bCs/>
          <w:sz w:val="20"/>
          <w:szCs w:val="20"/>
        </w:rPr>
        <w:t>-</w:t>
      </w:r>
      <w:r w:rsidRPr="009201F7">
        <w:rPr>
          <w:rFonts w:eastAsia="Calibri"/>
          <w:bCs/>
          <w:sz w:val="20"/>
          <w:szCs w:val="20"/>
        </w:rPr>
        <w:t>Sale systems.</w:t>
      </w:r>
    </w:p>
    <w:p w14:paraId="3ACE7615" w14:textId="77777777" w:rsidR="0018565E" w:rsidRPr="009201F7" w:rsidRDefault="0018565E" w:rsidP="00F9148B">
      <w:pPr>
        <w:jc w:val="both"/>
        <w:rPr>
          <w:rFonts w:eastAsia="Calibri"/>
          <w:bCs/>
          <w:sz w:val="6"/>
          <w:szCs w:val="6"/>
        </w:rPr>
      </w:pPr>
    </w:p>
    <w:p w14:paraId="1D94C5F1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Development </w:t>
      </w:r>
      <w:r w:rsidR="0018565E" w:rsidRPr="009201F7">
        <w:rPr>
          <w:rFonts w:eastAsia="Calibri"/>
          <w:b/>
          <w:sz w:val="20"/>
          <w:szCs w:val="20"/>
        </w:rPr>
        <w:t>Team Lead</w:t>
      </w:r>
    </w:p>
    <w:p w14:paraId="6F7A7EDF" w14:textId="77777777" w:rsidR="0018565E" w:rsidRPr="009201F7" w:rsidRDefault="00A53DFA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Developed product and le</w:t>
      </w:r>
      <w:r w:rsidR="0034003D" w:rsidRPr="2C000EA5">
        <w:rPr>
          <w:rFonts w:eastAsia="Calibri"/>
          <w:sz w:val="20"/>
          <w:szCs w:val="20"/>
        </w:rPr>
        <w:t>d</w:t>
      </w:r>
      <w:r w:rsidR="00DB379E" w:rsidRPr="2C000EA5">
        <w:rPr>
          <w:rFonts w:eastAsia="Calibri"/>
          <w:sz w:val="20"/>
          <w:szCs w:val="20"/>
        </w:rPr>
        <w:t xml:space="preserve"> </w:t>
      </w:r>
      <w:r w:rsidR="00CF7775" w:rsidRPr="2C000EA5">
        <w:rPr>
          <w:rFonts w:eastAsia="Calibri"/>
          <w:sz w:val="20"/>
          <w:szCs w:val="20"/>
        </w:rPr>
        <w:t xml:space="preserve">4 </w:t>
      </w:r>
      <w:r w:rsidR="00DB379E" w:rsidRPr="2C000EA5">
        <w:rPr>
          <w:rFonts w:eastAsia="Calibri"/>
          <w:sz w:val="20"/>
          <w:szCs w:val="20"/>
        </w:rPr>
        <w:t xml:space="preserve">people </w:t>
      </w:r>
      <w:r w:rsidR="0034003D" w:rsidRPr="2C000EA5">
        <w:rPr>
          <w:rFonts w:eastAsia="Calibri"/>
          <w:sz w:val="20"/>
          <w:szCs w:val="20"/>
        </w:rPr>
        <w:t>contributing</w:t>
      </w:r>
      <w:r w:rsidR="00E77439" w:rsidRPr="2C000EA5">
        <w:rPr>
          <w:rFonts w:eastAsia="Calibri"/>
          <w:sz w:val="20"/>
          <w:szCs w:val="20"/>
        </w:rPr>
        <w:t xml:space="preserve"> to end-to-end development of </w:t>
      </w:r>
      <w:r w:rsidR="364B567B" w:rsidRPr="2C000EA5">
        <w:rPr>
          <w:rFonts w:eastAsia="Calibri"/>
          <w:sz w:val="20"/>
          <w:szCs w:val="20"/>
        </w:rPr>
        <w:t xml:space="preserve">an </w:t>
      </w:r>
      <w:r w:rsidR="00E77439" w:rsidRPr="2C000EA5">
        <w:rPr>
          <w:rFonts w:eastAsia="Calibri"/>
          <w:sz w:val="20"/>
          <w:szCs w:val="20"/>
        </w:rPr>
        <w:t>innovative product funded by Coca-Cola company.</w:t>
      </w:r>
    </w:p>
    <w:p w14:paraId="4962266D" w14:textId="77777777" w:rsidR="00E77439" w:rsidRPr="009201F7" w:rsidRDefault="00E77439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Oversaw product operations and </w:t>
      </w:r>
      <w:r w:rsidR="0016704D" w:rsidRPr="2C000EA5">
        <w:rPr>
          <w:rFonts w:eastAsia="Calibri"/>
          <w:sz w:val="20"/>
          <w:szCs w:val="20"/>
        </w:rPr>
        <w:t xml:space="preserve">guided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team in </w:t>
      </w:r>
      <w:r w:rsidR="00FC5264" w:rsidRPr="2C000EA5">
        <w:rPr>
          <w:rFonts w:eastAsia="Calibri"/>
          <w:sz w:val="20"/>
          <w:szCs w:val="20"/>
        </w:rPr>
        <w:t>using</w:t>
      </w:r>
      <w:r w:rsidRPr="2C000EA5">
        <w:rPr>
          <w:rFonts w:eastAsia="Calibri"/>
          <w:sz w:val="20"/>
          <w:szCs w:val="20"/>
        </w:rPr>
        <w:t xml:space="preserve">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>latest technologies and trending processes.</w:t>
      </w:r>
    </w:p>
    <w:p w14:paraId="5568EF59" w14:textId="77777777" w:rsidR="00E77439" w:rsidRPr="009201F7" w:rsidRDefault="00E77439" w:rsidP="00E77439">
      <w:pPr>
        <w:numPr>
          <w:ilvl w:val="0"/>
          <w:numId w:val="24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Optimized quality of all developed products.</w:t>
      </w:r>
    </w:p>
    <w:p w14:paraId="35B31BAC" w14:textId="77777777" w:rsidR="00E77439" w:rsidRPr="009201F7" w:rsidRDefault="00E77439" w:rsidP="00E77439">
      <w:pPr>
        <w:numPr>
          <w:ilvl w:val="0"/>
          <w:numId w:val="24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Achieved coding standards by continuously providing technical guidance to developers.</w:t>
      </w:r>
    </w:p>
    <w:p w14:paraId="3339765E" w14:textId="77777777" w:rsidR="00E77439" w:rsidRPr="0034003D" w:rsidRDefault="0034003D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Resolved bottleneck of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import process, as reported by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manager resulting in </w:t>
      </w:r>
      <w:r w:rsidR="00E77439" w:rsidRPr="2C000EA5">
        <w:rPr>
          <w:rFonts w:eastAsia="Calibri"/>
          <w:sz w:val="20"/>
          <w:szCs w:val="20"/>
        </w:rPr>
        <w:t>increased system usability and decreased processing time from 2 hours to 10 minutes</w:t>
      </w:r>
      <w:r w:rsidR="00CF7775" w:rsidRPr="2C000EA5">
        <w:rPr>
          <w:rFonts w:eastAsia="Calibri"/>
          <w:sz w:val="20"/>
          <w:szCs w:val="20"/>
        </w:rPr>
        <w:t>.</w:t>
      </w:r>
    </w:p>
    <w:p w14:paraId="3E7EC8AB" w14:textId="77777777" w:rsidR="00E77439" w:rsidRPr="009201F7" w:rsidRDefault="00FC4E91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Reduced process time </w:t>
      </w:r>
      <w:r w:rsidR="2C000EA5" w:rsidRPr="2C000EA5">
        <w:rPr>
          <w:rFonts w:eastAsia="Calibri"/>
          <w:sz w:val="20"/>
          <w:szCs w:val="20"/>
        </w:rPr>
        <w:t xml:space="preserve">by </w:t>
      </w:r>
      <w:r w:rsidRPr="2C000EA5">
        <w:rPr>
          <w:rFonts w:eastAsia="Calibri"/>
          <w:sz w:val="20"/>
          <w:szCs w:val="20"/>
        </w:rPr>
        <w:t>50% and maximized</w:t>
      </w:r>
      <w:r w:rsidR="00E77439" w:rsidRPr="2C000EA5">
        <w:rPr>
          <w:rFonts w:eastAsia="Calibri"/>
          <w:sz w:val="20"/>
          <w:szCs w:val="20"/>
        </w:rPr>
        <w:t xml:space="preserve"> continuous integration processes by establishing Unit test environment and successfully implementing test cases</w:t>
      </w:r>
      <w:r w:rsidR="00CF7775" w:rsidRPr="2C000EA5">
        <w:rPr>
          <w:rFonts w:eastAsia="Calibri"/>
          <w:sz w:val="20"/>
          <w:szCs w:val="20"/>
        </w:rPr>
        <w:t xml:space="preserve"> measured by </w:t>
      </w:r>
      <w:r w:rsidR="00002BD0" w:rsidRPr="2C000EA5">
        <w:rPr>
          <w:rFonts w:eastAsia="Calibri"/>
          <w:sz w:val="20"/>
          <w:szCs w:val="20"/>
        </w:rPr>
        <w:t>TeamCity</w:t>
      </w:r>
      <w:r w:rsidR="00CF7775" w:rsidRPr="2C000EA5">
        <w:rPr>
          <w:rFonts w:eastAsia="Calibri"/>
          <w:sz w:val="20"/>
          <w:szCs w:val="20"/>
        </w:rPr>
        <w:t>.</w:t>
      </w:r>
    </w:p>
    <w:p w14:paraId="20E51DC4" w14:textId="77777777" w:rsidR="0018565E" w:rsidRPr="009201F7" w:rsidRDefault="00FC4E91" w:rsidP="00FC4E91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C#, Web API, SQL, Entity Framework, Bootstrap, HTML, CSS, jQuery, AngularJS, Redis, Lucene, HA Proxy, </w:t>
      </w:r>
      <w:r w:rsidR="009201F7">
        <w:rPr>
          <w:rFonts w:eastAsia="Calibri"/>
          <w:bCs/>
          <w:i/>
          <w:iCs/>
          <w:sz w:val="20"/>
          <w:szCs w:val="20"/>
        </w:rPr>
        <w:t>A</w:t>
      </w:r>
      <w:r w:rsidRPr="009201F7">
        <w:rPr>
          <w:rFonts w:eastAsia="Calibri"/>
          <w:bCs/>
          <w:i/>
          <w:iCs/>
          <w:sz w:val="20"/>
          <w:szCs w:val="20"/>
        </w:rPr>
        <w:t>vailability Group.</w:t>
      </w:r>
    </w:p>
    <w:p w14:paraId="10B3B349" w14:textId="77777777" w:rsidR="0018565E" w:rsidRPr="009201F7" w:rsidRDefault="0018565E" w:rsidP="00F9148B">
      <w:pPr>
        <w:jc w:val="both"/>
        <w:rPr>
          <w:rFonts w:eastAsia="Calibri"/>
          <w:bCs/>
          <w:sz w:val="20"/>
          <w:szCs w:val="20"/>
        </w:rPr>
      </w:pPr>
    </w:p>
    <w:p w14:paraId="58F1AB25" w14:textId="77777777" w:rsidR="0018565E" w:rsidRPr="009201F7" w:rsidRDefault="0018565E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NETPOWER,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2010-2015</w:t>
      </w:r>
    </w:p>
    <w:p w14:paraId="4A3F8A0D" w14:textId="77777777" w:rsidR="0018565E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An outsourcing</w:t>
      </w:r>
      <w:r w:rsidR="0018565E" w:rsidRPr="2C000EA5">
        <w:rPr>
          <w:rFonts w:eastAsia="Calibri"/>
          <w:sz w:val="20"/>
          <w:szCs w:val="20"/>
        </w:rPr>
        <w:t xml:space="preserve"> technology company.</w:t>
      </w:r>
    </w:p>
    <w:p w14:paraId="029FE5E0" w14:textId="77777777" w:rsidR="0018565E" w:rsidRPr="009201F7" w:rsidRDefault="0018565E" w:rsidP="00F9148B">
      <w:pPr>
        <w:jc w:val="both"/>
        <w:rPr>
          <w:rFonts w:eastAsia="Calibri"/>
          <w:bCs/>
          <w:sz w:val="6"/>
          <w:szCs w:val="6"/>
        </w:rPr>
      </w:pPr>
    </w:p>
    <w:p w14:paraId="4B426AFC" w14:textId="77777777" w:rsidR="0018565E" w:rsidRPr="009201F7" w:rsidRDefault="0018565E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Senior .NET Developer</w:t>
      </w:r>
    </w:p>
    <w:p w14:paraId="4E0F309F" w14:textId="77777777" w:rsidR="0018565E" w:rsidRDefault="009201F7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Collaborated with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management team to complete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 xml:space="preserve">modular web-based system despite technical issues and challenging </w:t>
      </w:r>
      <w:r w:rsidR="2C000EA5" w:rsidRPr="2C000EA5">
        <w:rPr>
          <w:rFonts w:eastAsia="Calibri"/>
          <w:sz w:val="20"/>
          <w:szCs w:val="20"/>
        </w:rPr>
        <w:t>deadlines</w:t>
      </w:r>
      <w:r w:rsidRPr="2C000EA5">
        <w:rPr>
          <w:rFonts w:eastAsia="Calibri"/>
          <w:sz w:val="20"/>
          <w:szCs w:val="20"/>
        </w:rPr>
        <w:t>.</w:t>
      </w:r>
    </w:p>
    <w:p w14:paraId="37C923E5" w14:textId="77777777" w:rsidR="009201F7" w:rsidRDefault="00FC5264" w:rsidP="009201F7">
      <w:pPr>
        <w:numPr>
          <w:ilvl w:val="0"/>
          <w:numId w:val="25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I</w:t>
      </w:r>
      <w:r w:rsidR="00AC0105">
        <w:rPr>
          <w:rFonts w:eastAsia="Calibri"/>
          <w:bCs/>
          <w:sz w:val="20"/>
          <w:szCs w:val="20"/>
        </w:rPr>
        <w:t>ncrease</w:t>
      </w:r>
      <w:r>
        <w:rPr>
          <w:rFonts w:eastAsia="Calibri"/>
          <w:bCs/>
          <w:sz w:val="20"/>
          <w:szCs w:val="20"/>
        </w:rPr>
        <w:t>d</w:t>
      </w:r>
      <w:r w:rsidR="00AC0105">
        <w:rPr>
          <w:rFonts w:eastAsia="Calibri"/>
          <w:bCs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>visibility</w:t>
      </w:r>
      <w:r w:rsidR="00AC0105">
        <w:rPr>
          <w:rFonts w:eastAsia="Calibri"/>
          <w:bCs/>
          <w:sz w:val="20"/>
          <w:szCs w:val="20"/>
        </w:rPr>
        <w:t xml:space="preserve"> throughout project progress, workflow, and </w:t>
      </w:r>
      <w:r w:rsidR="00FE1AA7">
        <w:rPr>
          <w:rFonts w:eastAsia="Calibri"/>
          <w:bCs/>
          <w:sz w:val="20"/>
          <w:szCs w:val="20"/>
        </w:rPr>
        <w:t>collating</w:t>
      </w:r>
      <w:r w:rsidR="00AC0105">
        <w:rPr>
          <w:rFonts w:eastAsia="Calibri"/>
          <w:bCs/>
          <w:sz w:val="20"/>
          <w:szCs w:val="20"/>
        </w:rPr>
        <w:t xml:space="preserve"> information</w:t>
      </w:r>
      <w:r>
        <w:rPr>
          <w:rFonts w:eastAsia="Calibri"/>
          <w:bCs/>
          <w:sz w:val="20"/>
          <w:szCs w:val="20"/>
        </w:rPr>
        <w:t xml:space="preserve"> using Pro5</w:t>
      </w:r>
      <w:r w:rsidR="00AC0105">
        <w:rPr>
          <w:rFonts w:eastAsia="Calibri"/>
          <w:bCs/>
          <w:sz w:val="20"/>
          <w:szCs w:val="20"/>
        </w:rPr>
        <w:t>.</w:t>
      </w:r>
    </w:p>
    <w:p w14:paraId="3A72E3C1" w14:textId="77777777" w:rsidR="00AC0105" w:rsidRDefault="00AC0105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Provided support to team members in understanding business logic from </w:t>
      </w:r>
      <w:r w:rsidR="77A67149" w:rsidRPr="2C000EA5">
        <w:rPr>
          <w:rFonts w:eastAsia="Calibri"/>
          <w:sz w:val="20"/>
          <w:szCs w:val="20"/>
        </w:rPr>
        <w:t>the</w:t>
      </w:r>
      <w:r w:rsidR="2C000EA5" w:rsidRPr="2C000EA5">
        <w:rPr>
          <w:rFonts w:eastAsia="Calibri"/>
          <w:sz w:val="20"/>
          <w:szCs w:val="20"/>
        </w:rPr>
        <w:t xml:space="preserve"> </w:t>
      </w:r>
      <w:r w:rsidR="00FE1AA7" w:rsidRPr="2C000EA5">
        <w:rPr>
          <w:rFonts w:eastAsia="Calibri"/>
          <w:sz w:val="20"/>
          <w:szCs w:val="20"/>
        </w:rPr>
        <w:t>technical</w:t>
      </w:r>
      <w:r w:rsidRPr="2C000EA5">
        <w:rPr>
          <w:rFonts w:eastAsia="Calibri"/>
          <w:sz w:val="20"/>
          <w:szCs w:val="20"/>
        </w:rPr>
        <w:t xml:space="preserve"> view.</w:t>
      </w:r>
    </w:p>
    <w:p w14:paraId="64983B9A" w14:textId="77777777" w:rsidR="00AC0105" w:rsidRDefault="00AC0105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Created dashboard</w:t>
      </w:r>
      <w:r w:rsidR="008820DE">
        <w:rPr>
          <w:rFonts w:eastAsia="Calibri"/>
          <w:sz w:val="20"/>
          <w:szCs w:val="20"/>
        </w:rPr>
        <w:t>s</w:t>
      </w:r>
      <w:r w:rsidRPr="2C000EA5">
        <w:rPr>
          <w:rFonts w:eastAsia="Calibri"/>
          <w:sz w:val="20"/>
          <w:szCs w:val="20"/>
        </w:rPr>
        <w:t xml:space="preserve"> and integrated continuous integration and schema changes.</w:t>
      </w:r>
    </w:p>
    <w:p w14:paraId="3F3370A4" w14:textId="77777777" w:rsidR="00AC0105" w:rsidRDefault="00AC0105" w:rsidP="00AC0105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Web API, SQL, Entity Framework, Bootstrap, HTML, CSS, jQuery, AngularJS, Full-Text</w:t>
      </w:r>
      <w:r w:rsidR="00A53DFA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sz w:val="20"/>
          <w:szCs w:val="20"/>
        </w:rPr>
        <w:t>Search</w:t>
      </w:r>
      <w:r>
        <w:rPr>
          <w:rFonts w:eastAsia="Calibri"/>
          <w:bCs/>
          <w:i/>
          <w:iCs/>
          <w:sz w:val="20"/>
          <w:szCs w:val="20"/>
        </w:rPr>
        <w:t>, Lucene.</w:t>
      </w:r>
    </w:p>
    <w:p w14:paraId="33751A6C" w14:textId="77777777" w:rsidR="00132C0D" w:rsidRDefault="00132C0D" w:rsidP="00AC0105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2E8368B8" w14:textId="77777777" w:rsidR="00132C0D" w:rsidRPr="009201F7" w:rsidRDefault="00132C0D" w:rsidP="00132C0D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STRAWBERRY JAM</w:t>
      </w:r>
      <w:r w:rsidRPr="009201F7">
        <w:rPr>
          <w:rFonts w:eastAsia="Calibri"/>
          <w:b/>
          <w:sz w:val="20"/>
          <w:szCs w:val="20"/>
        </w:rPr>
        <w:t xml:space="preserve">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2010</w:t>
      </w:r>
    </w:p>
    <w:p w14:paraId="02551943" w14:textId="77777777" w:rsidR="00132C0D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An outsourcing</w:t>
      </w:r>
      <w:r w:rsidR="00132C0D" w:rsidRPr="2C000EA5">
        <w:rPr>
          <w:rFonts w:eastAsia="Calibri"/>
          <w:sz w:val="20"/>
          <w:szCs w:val="20"/>
        </w:rPr>
        <w:t xml:space="preserve"> technology company.</w:t>
      </w:r>
    </w:p>
    <w:p w14:paraId="15B6DE95" w14:textId="77777777" w:rsidR="00132C0D" w:rsidRPr="009201F7" w:rsidRDefault="00132C0D" w:rsidP="00132C0D">
      <w:pPr>
        <w:jc w:val="both"/>
        <w:rPr>
          <w:rFonts w:eastAsia="Calibri"/>
          <w:bCs/>
          <w:sz w:val="6"/>
          <w:szCs w:val="6"/>
        </w:rPr>
      </w:pPr>
    </w:p>
    <w:p w14:paraId="2385B94C" w14:textId="77777777" w:rsidR="00132C0D" w:rsidRPr="009201F7" w:rsidRDefault="00132C0D" w:rsidP="00132C0D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.NET Developer</w:t>
      </w:r>
    </w:p>
    <w:p w14:paraId="5C2267CF" w14:textId="77777777" w:rsidR="00132C0D" w:rsidRDefault="00132C0D" w:rsidP="00132C0D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Collaborated with Vietnam and Japan teams to build customer projects, using both 4D and C#.</w:t>
      </w:r>
    </w:p>
    <w:p w14:paraId="2EF549D1" w14:textId="77777777" w:rsidR="00132C0D" w:rsidRDefault="00132C0D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C</w:t>
      </w:r>
      <w:r w:rsidR="0034003D" w:rsidRPr="2C000EA5">
        <w:rPr>
          <w:rFonts w:eastAsia="Calibri"/>
          <w:sz w:val="20"/>
          <w:szCs w:val="20"/>
        </w:rPr>
        <w:t xml:space="preserve">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34003D" w:rsidRPr="2C000EA5">
        <w:rPr>
          <w:rFonts w:eastAsia="Calibri"/>
          <w:sz w:val="20"/>
          <w:szCs w:val="20"/>
        </w:rPr>
        <w:t>C</w:t>
      </w:r>
      <w:r w:rsidRPr="2C000EA5">
        <w:rPr>
          <w:rFonts w:eastAsia="Calibri"/>
          <w:sz w:val="20"/>
          <w:szCs w:val="20"/>
        </w:rPr>
        <w:t>ustomer Support System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Pr="2C000EA5">
        <w:rPr>
          <w:rFonts w:eastAsia="Calibri"/>
          <w:sz w:val="20"/>
          <w:szCs w:val="20"/>
        </w:rPr>
        <w:t xml:space="preserve">to manage customer support requests through </w:t>
      </w:r>
      <w:r w:rsidR="00FE1AA7" w:rsidRPr="2C000EA5">
        <w:rPr>
          <w:rFonts w:eastAsia="Calibri"/>
          <w:sz w:val="20"/>
          <w:szCs w:val="20"/>
        </w:rPr>
        <w:t>embedded</w:t>
      </w:r>
      <w:r w:rsidRPr="2C000EA5">
        <w:rPr>
          <w:rFonts w:eastAsia="Calibri"/>
          <w:sz w:val="20"/>
          <w:szCs w:val="20"/>
        </w:rPr>
        <w:t xml:space="preserve"> Team Viewer as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remote desktop tool</w:t>
      </w:r>
      <w:r w:rsidR="0034003D" w:rsidRPr="2C000EA5">
        <w:rPr>
          <w:rFonts w:eastAsia="Calibri"/>
          <w:sz w:val="20"/>
          <w:szCs w:val="20"/>
        </w:rPr>
        <w:t>.</w:t>
      </w:r>
    </w:p>
    <w:p w14:paraId="131D93B2" w14:textId="77777777" w:rsidR="00132C0D" w:rsidRDefault="0034003D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Designed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132C0D" w:rsidRPr="2C000EA5">
        <w:rPr>
          <w:rFonts w:eastAsia="Calibri"/>
          <w:sz w:val="20"/>
          <w:szCs w:val="20"/>
        </w:rPr>
        <w:t>Massage Management System</w:t>
      </w:r>
      <w:r w:rsidRPr="2C000EA5">
        <w:rPr>
          <w:rFonts w:eastAsia="Calibri"/>
          <w:sz w:val="20"/>
          <w:szCs w:val="20"/>
        </w:rPr>
        <w:t xml:space="preserve"> </w:t>
      </w:r>
      <w:r w:rsidR="00132C0D" w:rsidRPr="2C000EA5">
        <w:rPr>
          <w:rFonts w:eastAsia="Calibri"/>
          <w:sz w:val="20"/>
          <w:szCs w:val="20"/>
        </w:rPr>
        <w:t>to manage order details, travel time</w:t>
      </w:r>
      <w:r w:rsidRPr="2C000EA5">
        <w:rPr>
          <w:rFonts w:eastAsia="Calibri"/>
          <w:sz w:val="20"/>
          <w:szCs w:val="20"/>
        </w:rPr>
        <w:t>,</w:t>
      </w:r>
      <w:r w:rsidR="00132C0D" w:rsidRPr="2C000EA5">
        <w:rPr>
          <w:rFonts w:eastAsia="Calibri"/>
          <w:sz w:val="20"/>
          <w:szCs w:val="20"/>
        </w:rPr>
        <w:t xml:space="preserve"> and supplies</w:t>
      </w:r>
      <w:r w:rsidRPr="2C000EA5">
        <w:rPr>
          <w:rFonts w:eastAsia="Calibri"/>
          <w:sz w:val="20"/>
          <w:szCs w:val="20"/>
        </w:rPr>
        <w:t>.</w:t>
      </w:r>
    </w:p>
    <w:p w14:paraId="70B7D30D" w14:textId="77777777" w:rsidR="00132C0D" w:rsidRPr="00AC0105" w:rsidRDefault="00132C0D" w:rsidP="00132C0D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MySQL, 4D</w:t>
      </w:r>
    </w:p>
    <w:p w14:paraId="57288D30" w14:textId="77777777" w:rsidR="00132C0D" w:rsidRDefault="00132C0D" w:rsidP="00AC0105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49BD40D4" w14:textId="77777777" w:rsidR="00FC5264" w:rsidRDefault="003E42AA" w:rsidP="2C000EA5">
      <w:pPr>
        <w:jc w:val="both"/>
        <w:rPr>
          <w:rFonts w:eastAsia="Calibri"/>
          <w:b/>
          <w:b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UNIVERSITY OF TECHNOLOGY</w:t>
      </w:r>
      <w:r w:rsidR="00FC5264" w:rsidRPr="2C000EA5">
        <w:rPr>
          <w:rFonts w:eastAsia="Calibri"/>
          <w:b/>
          <w:bCs/>
          <w:sz w:val="20"/>
          <w:szCs w:val="20"/>
        </w:rPr>
        <w:t xml:space="preserve">, Ho Chi Minh </w:t>
      </w:r>
      <w:r w:rsidR="2C000EA5" w:rsidRPr="2C000EA5">
        <w:rPr>
          <w:rFonts w:eastAsia="Calibri"/>
          <w:b/>
          <w:bCs/>
          <w:sz w:val="20"/>
          <w:szCs w:val="20"/>
        </w:rPr>
        <w:t>City</w:t>
      </w:r>
      <w:r w:rsidR="00FC5264" w:rsidRPr="2C000EA5">
        <w:rPr>
          <w:rFonts w:eastAsia="Calibri"/>
          <w:b/>
          <w:bCs/>
          <w:sz w:val="20"/>
          <w:szCs w:val="20"/>
        </w:rPr>
        <w:t>, Vietnam • 2008-2010</w:t>
      </w:r>
    </w:p>
    <w:p w14:paraId="7C6CEF69" w14:textId="77777777" w:rsidR="00FC5264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An outsourcing</w:t>
      </w:r>
      <w:r w:rsidR="00FC5264" w:rsidRPr="2C000EA5">
        <w:rPr>
          <w:rFonts w:eastAsia="Calibri"/>
          <w:sz w:val="20"/>
          <w:szCs w:val="20"/>
        </w:rPr>
        <w:t xml:space="preserve"> technology company.</w:t>
      </w:r>
    </w:p>
    <w:p w14:paraId="7A298CA5" w14:textId="77777777" w:rsidR="00FC5264" w:rsidRPr="009201F7" w:rsidRDefault="00FC5264" w:rsidP="00FC5264">
      <w:pPr>
        <w:jc w:val="both"/>
        <w:rPr>
          <w:rFonts w:eastAsia="Calibri"/>
          <w:bCs/>
          <w:sz w:val="6"/>
          <w:szCs w:val="6"/>
        </w:rPr>
      </w:pPr>
    </w:p>
    <w:p w14:paraId="27059FBD" w14:textId="77777777" w:rsidR="00FC5264" w:rsidRPr="009201F7" w:rsidRDefault="00FC5264" w:rsidP="00FC5264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.NET Developer</w:t>
      </w:r>
    </w:p>
    <w:p w14:paraId="1DCDCAA3" w14:textId="77777777" w:rsidR="00FC5264" w:rsidRDefault="00FC5264" w:rsidP="00FC5264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Led development of websites and software systems.</w:t>
      </w:r>
    </w:p>
    <w:p w14:paraId="7AE392CC" w14:textId="77777777" w:rsidR="0012349E" w:rsidRPr="00FC5264" w:rsidRDefault="0012349E" w:rsidP="00E24309">
      <w:pPr>
        <w:jc w:val="center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lastRenderedPageBreak/>
        <w:t>PHONG LU</w:t>
      </w:r>
      <w:r w:rsidRPr="009201F7"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ascii="Symbol" w:eastAsia="Symbol" w:hAnsi="Symbol" w:cs="Symbol"/>
          <w:bCs/>
          <w:sz w:val="20"/>
          <w:szCs w:val="20"/>
        </w:rPr>
        <w:t>·</w:t>
      </w:r>
      <w:r w:rsidRPr="009201F7">
        <w:rPr>
          <w:rFonts w:eastAsia="Calibri"/>
          <w:bCs/>
          <w:sz w:val="20"/>
          <w:szCs w:val="20"/>
        </w:rPr>
        <w:t xml:space="preserve"> Page </w:t>
      </w:r>
      <w:r>
        <w:rPr>
          <w:rFonts w:eastAsia="Calibri"/>
          <w:bCs/>
          <w:sz w:val="20"/>
          <w:szCs w:val="20"/>
        </w:rPr>
        <w:t xml:space="preserve">3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641.819.2482 </w:t>
      </w:r>
      <w:r w:rsidRPr="009201F7">
        <w:rPr>
          <w:rFonts w:ascii="Symbol" w:eastAsia="Symbol" w:hAnsi="Symbol" w:cs="Symbol"/>
          <w:sz w:val="20"/>
          <w:szCs w:val="20"/>
        </w:rPr>
        <w:t>·</w:t>
      </w:r>
      <w:r w:rsidRPr="009201F7">
        <w:rPr>
          <w:rFonts w:eastAsia="Calibri"/>
          <w:sz w:val="20"/>
          <w:szCs w:val="20"/>
        </w:rPr>
        <w:t xml:space="preserve"> </w:t>
      </w:r>
      <w:hyperlink r:id="rId11" w:history="1">
        <w:r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0783962C" w14:textId="77777777" w:rsidR="0012349E" w:rsidRPr="009201F7" w:rsidRDefault="0012349E" w:rsidP="00E24309">
      <w:pPr>
        <w:pBdr>
          <w:bottom w:val="single" w:sz="4" w:space="1" w:color="auto"/>
        </w:pBdr>
        <w:jc w:val="center"/>
        <w:rPr>
          <w:rFonts w:eastAsia="Calibri"/>
          <w:sz w:val="6"/>
          <w:szCs w:val="6"/>
        </w:rPr>
      </w:pPr>
    </w:p>
    <w:p w14:paraId="5E24C56A" w14:textId="77777777" w:rsidR="0012349E" w:rsidRPr="00FC5264" w:rsidRDefault="0012349E" w:rsidP="00E24309">
      <w:pPr>
        <w:jc w:val="both"/>
        <w:rPr>
          <w:rFonts w:eastAsia="Calibri"/>
          <w:b/>
          <w:sz w:val="6"/>
          <w:szCs w:val="6"/>
        </w:rPr>
      </w:pPr>
    </w:p>
    <w:p w14:paraId="43B64C86" w14:textId="77777777" w:rsidR="00C956F8" w:rsidRDefault="00C956F8" w:rsidP="00C956F8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Designed a complete web-based information system.</w:t>
      </w:r>
    </w:p>
    <w:p w14:paraId="43A2826D" w14:textId="77777777" w:rsidR="00C41687" w:rsidRDefault="00C41687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corporate website for university alumni.</w:t>
      </w:r>
    </w:p>
    <w:p w14:paraId="4C726FF4" w14:textId="77777777" w:rsidR="00FC5264" w:rsidRDefault="00FC5264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Built </w:t>
      </w:r>
      <w:r w:rsidR="2C000EA5" w:rsidRPr="2C000EA5">
        <w:rPr>
          <w:rFonts w:eastAsia="Calibri"/>
          <w:sz w:val="20"/>
          <w:szCs w:val="20"/>
        </w:rPr>
        <w:t xml:space="preserve">an </w:t>
      </w:r>
      <w:r w:rsidRPr="2C000EA5">
        <w:rPr>
          <w:rFonts w:eastAsia="Calibri"/>
          <w:sz w:val="20"/>
          <w:szCs w:val="20"/>
        </w:rPr>
        <w:t>internal email broadcasting system using live accounts.</w:t>
      </w:r>
    </w:p>
    <w:p w14:paraId="5D3DD41B" w14:textId="77777777" w:rsidR="00FC5264" w:rsidRPr="005924C2" w:rsidRDefault="00FC5264" w:rsidP="00FC5264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SQL Server, HTML, CSS, jQuery.</w:t>
      </w:r>
    </w:p>
    <w:p w14:paraId="27FF024D" w14:textId="77777777" w:rsidR="0012349E" w:rsidRPr="00FC5264" w:rsidRDefault="0012349E" w:rsidP="00E24309">
      <w:pPr>
        <w:rPr>
          <w:rFonts w:eastAsia="Calibri"/>
          <w:bCs/>
          <w:sz w:val="20"/>
          <w:szCs w:val="20"/>
        </w:rPr>
      </w:pPr>
    </w:p>
    <w:p w14:paraId="7D080C6D" w14:textId="77777777" w:rsidR="00FC5264" w:rsidRPr="009201F7" w:rsidRDefault="00FC5264" w:rsidP="00F9148B">
      <w:pPr>
        <w:jc w:val="both"/>
        <w:rPr>
          <w:rFonts w:eastAsia="Calibri"/>
          <w:b/>
          <w:sz w:val="20"/>
          <w:szCs w:val="20"/>
        </w:rPr>
      </w:pPr>
    </w:p>
    <w:p w14:paraId="38D1A43D" w14:textId="77777777" w:rsidR="00881DD3" w:rsidRDefault="0010599F" w:rsidP="005924C2">
      <w:pPr>
        <w:jc w:val="center"/>
      </w:pPr>
      <w:r w:rsidRPr="009201F7">
        <w:rPr>
          <w:rFonts w:eastAsia="Calibri"/>
          <w:b/>
          <w:sz w:val="20"/>
          <w:szCs w:val="20"/>
        </w:rPr>
        <w:t>ACADEMIC PROJECTS</w:t>
      </w:r>
    </w:p>
    <w:p w14:paraId="5D968EB3" w14:textId="77777777" w:rsidR="00881DD3" w:rsidRPr="009201F7" w:rsidRDefault="00881DD3" w:rsidP="005924C2">
      <w:pPr>
        <w:rPr>
          <w:rFonts w:eastAsia="Calibri"/>
          <w:b/>
          <w:sz w:val="20"/>
          <w:szCs w:val="20"/>
        </w:rPr>
      </w:pPr>
    </w:p>
    <w:p w14:paraId="73ED615C" w14:textId="77777777" w:rsidR="00224A57" w:rsidRPr="005924C2" w:rsidRDefault="00302C24" w:rsidP="2C000EA5">
      <w:pPr>
        <w:jc w:val="both"/>
        <w:rPr>
          <w:rFonts w:eastAsia="Calibri"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Library Management System</w:t>
      </w:r>
      <w:r w:rsidR="00103AC1" w:rsidRPr="2C000EA5">
        <w:rPr>
          <w:rFonts w:eastAsia="Calibri"/>
          <w:b/>
          <w:bCs/>
          <w:sz w:val="20"/>
          <w:szCs w:val="20"/>
        </w:rPr>
        <w:t xml:space="preserve">, </w:t>
      </w:r>
      <w:r w:rsidR="005924C2" w:rsidRPr="2C000EA5">
        <w:rPr>
          <w:rFonts w:eastAsia="Calibri"/>
          <w:b/>
          <w:bCs/>
          <w:sz w:val="20"/>
          <w:szCs w:val="20"/>
        </w:rPr>
        <w:t>MIU</w:t>
      </w:r>
      <w:r w:rsidRPr="2C000EA5">
        <w:rPr>
          <w:rFonts w:eastAsia="Calibri"/>
          <w:b/>
          <w:bCs/>
          <w:sz w:val="20"/>
          <w:szCs w:val="20"/>
        </w:rPr>
        <w:t xml:space="preserve"> (</w:t>
      </w:r>
      <w:r w:rsidR="005924C2" w:rsidRPr="2C000EA5">
        <w:rPr>
          <w:rFonts w:eastAsia="Calibri"/>
          <w:b/>
          <w:bCs/>
          <w:sz w:val="20"/>
          <w:szCs w:val="20"/>
        </w:rPr>
        <w:t>2022</w:t>
      </w:r>
      <w:r w:rsidRPr="2C000EA5">
        <w:rPr>
          <w:rFonts w:eastAsia="Calibri"/>
          <w:b/>
          <w:bCs/>
          <w:sz w:val="20"/>
          <w:szCs w:val="20"/>
        </w:rPr>
        <w:t>)</w:t>
      </w:r>
      <w:r w:rsidR="005924C2" w:rsidRPr="2C000EA5">
        <w:rPr>
          <w:rFonts w:eastAsia="Calibri"/>
          <w:b/>
          <w:bCs/>
          <w:sz w:val="20"/>
          <w:szCs w:val="20"/>
        </w:rPr>
        <w:t>:</w:t>
      </w:r>
      <w:r w:rsidR="005924C2" w:rsidRPr="2C000EA5">
        <w:rPr>
          <w:rFonts w:eastAsia="Calibri"/>
          <w:sz w:val="20"/>
          <w:szCs w:val="20"/>
        </w:rPr>
        <w:t xml:space="preserve"> Created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5924C2" w:rsidRPr="2C000EA5">
        <w:rPr>
          <w:rFonts w:eastAsia="Calibri"/>
          <w:sz w:val="20"/>
          <w:szCs w:val="20"/>
        </w:rPr>
        <w:t xml:space="preserve">system to manage borrowed books for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924C2" w:rsidRPr="2C000EA5">
        <w:rPr>
          <w:rFonts w:eastAsia="Calibri"/>
          <w:sz w:val="20"/>
          <w:szCs w:val="20"/>
        </w:rPr>
        <w:t xml:space="preserve">library. </w:t>
      </w:r>
      <w:r w:rsidR="005924C2"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="005924C2" w:rsidRPr="2C000EA5">
        <w:rPr>
          <w:rFonts w:eastAsia="Calibri"/>
          <w:i/>
          <w:iCs/>
          <w:sz w:val="20"/>
          <w:szCs w:val="20"/>
        </w:rPr>
        <w:t xml:space="preserve"> Swing.</w:t>
      </w:r>
    </w:p>
    <w:p w14:paraId="74BCFBAF" w14:textId="77777777" w:rsidR="00103AC1" w:rsidRDefault="00103AC1" w:rsidP="005924C2">
      <w:pPr>
        <w:jc w:val="both"/>
        <w:rPr>
          <w:rFonts w:eastAsia="Calibri"/>
          <w:b/>
          <w:sz w:val="20"/>
          <w:szCs w:val="20"/>
        </w:rPr>
      </w:pPr>
    </w:p>
    <w:p w14:paraId="11104CC2" w14:textId="77777777" w:rsidR="00103AC1" w:rsidRDefault="00103AC1" w:rsidP="005924C2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Horse Racing System, </w:t>
      </w:r>
      <w:r w:rsidR="005924C2">
        <w:rPr>
          <w:rFonts w:eastAsia="Calibri"/>
          <w:b/>
          <w:sz w:val="20"/>
          <w:szCs w:val="20"/>
        </w:rPr>
        <w:t>MIU</w:t>
      </w:r>
      <w:r>
        <w:rPr>
          <w:rFonts w:eastAsia="Calibri"/>
          <w:b/>
          <w:sz w:val="20"/>
          <w:szCs w:val="20"/>
        </w:rPr>
        <w:t xml:space="preserve"> (</w:t>
      </w:r>
      <w:r w:rsidR="005924C2">
        <w:rPr>
          <w:rFonts w:eastAsia="Calibri"/>
          <w:b/>
          <w:sz w:val="20"/>
          <w:szCs w:val="20"/>
        </w:rPr>
        <w:t>2022</w:t>
      </w:r>
      <w:r>
        <w:rPr>
          <w:rFonts w:eastAsia="Calibri"/>
          <w:b/>
          <w:sz w:val="20"/>
          <w:szCs w:val="20"/>
        </w:rPr>
        <w:t>)</w:t>
      </w:r>
      <w:r w:rsidR="005924C2">
        <w:rPr>
          <w:rFonts w:eastAsia="Calibri"/>
          <w:b/>
          <w:sz w:val="20"/>
          <w:szCs w:val="20"/>
        </w:rPr>
        <w:t xml:space="preserve">: </w:t>
      </w:r>
      <w:r w:rsidR="005924C2">
        <w:rPr>
          <w:rFonts w:eastAsia="Calibri"/>
          <w:bCs/>
          <w:sz w:val="20"/>
          <w:szCs w:val="20"/>
        </w:rPr>
        <w:t xml:space="preserve">Designed system to manage horse races and related entities. </w:t>
      </w:r>
      <w:r w:rsidR="005924C2" w:rsidRPr="005924C2">
        <w:rPr>
          <w:rFonts w:eastAsia="Calibri"/>
          <w:b/>
          <w:i/>
          <w:iCs/>
          <w:sz w:val="20"/>
          <w:szCs w:val="20"/>
          <w:u w:val="single"/>
        </w:rPr>
        <w:t>Technologies</w:t>
      </w:r>
      <w:r w:rsidR="00E546D7" w:rsidRPr="005924C2">
        <w:rPr>
          <w:rFonts w:eastAsia="Calibri"/>
          <w:b/>
          <w:i/>
          <w:iCs/>
          <w:sz w:val="20"/>
          <w:szCs w:val="20"/>
          <w:u w:val="single"/>
        </w:rPr>
        <w:t xml:space="preserve"> </w:t>
      </w:r>
      <w:r w:rsidRPr="005924C2">
        <w:rPr>
          <w:rFonts w:eastAsia="Calibri"/>
          <w:b/>
          <w:i/>
          <w:iCs/>
          <w:sz w:val="20"/>
          <w:szCs w:val="20"/>
          <w:u w:val="single"/>
        </w:rPr>
        <w:t>Used</w:t>
      </w:r>
      <w:r w:rsidR="004E2754" w:rsidRPr="005924C2">
        <w:rPr>
          <w:rFonts w:eastAsia="Calibri"/>
          <w:b/>
          <w:i/>
          <w:iCs/>
          <w:sz w:val="20"/>
          <w:szCs w:val="20"/>
          <w:u w:val="single"/>
        </w:rPr>
        <w:t>:</w:t>
      </w:r>
      <w:r w:rsidRP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>Node</w:t>
      </w:r>
      <w:r w:rsidR="005924C2">
        <w:rPr>
          <w:rFonts w:eastAsia="Calibri"/>
          <w:bCs/>
          <w:i/>
          <w:iCs/>
          <w:sz w:val="20"/>
          <w:szCs w:val="20"/>
        </w:rPr>
        <w:t>.j</w:t>
      </w:r>
      <w:r w:rsidRPr="005924C2">
        <w:rPr>
          <w:rFonts w:eastAsia="Calibri"/>
          <w:bCs/>
          <w:i/>
          <w:iCs/>
          <w:sz w:val="20"/>
          <w:szCs w:val="20"/>
        </w:rPr>
        <w:t xml:space="preserve">s </w:t>
      </w:r>
      <w:r w:rsidR="00E546D7" w:rsidRPr="005924C2">
        <w:rPr>
          <w:rFonts w:eastAsia="Calibri"/>
          <w:bCs/>
          <w:i/>
          <w:iCs/>
          <w:sz w:val="20"/>
          <w:szCs w:val="20"/>
        </w:rPr>
        <w:t>Express</w:t>
      </w:r>
      <w:r w:rsidRPr="005924C2">
        <w:rPr>
          <w:rFonts w:eastAsia="Calibri"/>
          <w:bCs/>
          <w:i/>
          <w:iCs/>
          <w:sz w:val="20"/>
          <w:szCs w:val="20"/>
        </w:rPr>
        <w:t>, Angular,</w:t>
      </w:r>
      <w:r w:rsidR="00E546D7" w:rsidRPr="005924C2">
        <w:rPr>
          <w:rFonts w:eastAsia="Calibri"/>
          <w:bCs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 xml:space="preserve">MongoDB. </w:t>
      </w:r>
    </w:p>
    <w:p w14:paraId="395D5C69" w14:textId="77777777" w:rsidR="005924C2" w:rsidRDefault="005924C2" w:rsidP="005924C2">
      <w:pPr>
        <w:jc w:val="both"/>
        <w:rPr>
          <w:rFonts w:eastAsia="Calibri"/>
          <w:b/>
          <w:sz w:val="20"/>
          <w:szCs w:val="20"/>
        </w:rPr>
      </w:pPr>
    </w:p>
    <w:p w14:paraId="4DAEE8E2" w14:textId="77777777" w:rsidR="00E546D7" w:rsidRPr="005924C2" w:rsidRDefault="00103AC1" w:rsidP="2C000EA5">
      <w:pPr>
        <w:jc w:val="both"/>
        <w:rPr>
          <w:rFonts w:eastAsia="Calibri"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 xml:space="preserve">Bank Account Management, </w:t>
      </w:r>
      <w:r w:rsidR="005924C2" w:rsidRPr="2C000EA5">
        <w:rPr>
          <w:rFonts w:eastAsia="Calibri"/>
          <w:b/>
          <w:bCs/>
          <w:sz w:val="20"/>
          <w:szCs w:val="20"/>
        </w:rPr>
        <w:t>MIU</w:t>
      </w:r>
      <w:r w:rsidRPr="2C000EA5">
        <w:rPr>
          <w:rFonts w:eastAsia="Calibri"/>
          <w:b/>
          <w:bCs/>
          <w:sz w:val="20"/>
          <w:szCs w:val="20"/>
        </w:rPr>
        <w:t xml:space="preserve"> (</w:t>
      </w:r>
      <w:r w:rsidR="005924C2" w:rsidRPr="2C000EA5">
        <w:rPr>
          <w:rFonts w:eastAsia="Calibri"/>
          <w:b/>
          <w:bCs/>
          <w:sz w:val="20"/>
          <w:szCs w:val="20"/>
        </w:rPr>
        <w:t>2022</w:t>
      </w:r>
      <w:r w:rsidRPr="2C000EA5">
        <w:rPr>
          <w:rFonts w:eastAsia="Calibri"/>
          <w:b/>
          <w:bCs/>
          <w:sz w:val="20"/>
          <w:szCs w:val="20"/>
        </w:rPr>
        <w:t>)</w:t>
      </w:r>
      <w:r w:rsidR="005924C2" w:rsidRPr="2C000EA5">
        <w:rPr>
          <w:rFonts w:eastAsia="Calibri"/>
          <w:b/>
          <w:bCs/>
          <w:sz w:val="20"/>
          <w:szCs w:val="20"/>
        </w:rPr>
        <w:t xml:space="preserve">: </w:t>
      </w:r>
      <w:r w:rsidR="005924C2" w:rsidRPr="2C000EA5">
        <w:rPr>
          <w:rFonts w:eastAsia="Calibri"/>
          <w:sz w:val="20"/>
          <w:szCs w:val="20"/>
        </w:rPr>
        <w:t xml:space="preserve">Built </w:t>
      </w:r>
      <w:r w:rsidR="7C76EB8B" w:rsidRPr="7C76EB8B">
        <w:rPr>
          <w:rFonts w:eastAsia="Calibri"/>
          <w:sz w:val="20"/>
          <w:szCs w:val="20"/>
        </w:rPr>
        <w:t xml:space="preserve">a </w:t>
      </w:r>
      <w:r w:rsidR="005924C2" w:rsidRPr="2C000EA5">
        <w:rPr>
          <w:rFonts w:eastAsia="Calibri"/>
          <w:sz w:val="20"/>
          <w:szCs w:val="20"/>
        </w:rPr>
        <w:t xml:space="preserve">Framework to increase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924C2" w:rsidRPr="2C000EA5">
        <w:rPr>
          <w:rFonts w:eastAsia="Calibri"/>
          <w:sz w:val="20"/>
          <w:szCs w:val="20"/>
        </w:rPr>
        <w:t xml:space="preserve">compatibility of </w:t>
      </w:r>
      <w:r w:rsidR="006D33D7" w:rsidRPr="2C000EA5">
        <w:rPr>
          <w:rFonts w:eastAsia="Calibri"/>
          <w:sz w:val="20"/>
          <w:szCs w:val="20"/>
        </w:rPr>
        <w:t>software</w:t>
      </w:r>
      <w:r w:rsidR="005924C2" w:rsidRPr="2C000EA5">
        <w:rPr>
          <w:rFonts w:eastAsia="Calibri"/>
          <w:sz w:val="20"/>
          <w:szCs w:val="20"/>
        </w:rPr>
        <w:t xml:space="preserve"> across numerous banks. </w:t>
      </w:r>
      <w:r w:rsidR="005924C2"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="005924C2" w:rsidRPr="2C000EA5">
        <w:rPr>
          <w:rFonts w:eastAsia="Calibri"/>
          <w:i/>
          <w:iCs/>
          <w:sz w:val="20"/>
          <w:szCs w:val="20"/>
        </w:rPr>
        <w:t xml:space="preserve"> Java.</w:t>
      </w:r>
    </w:p>
    <w:p w14:paraId="4A28FD8B" w14:textId="77777777" w:rsidR="00132C0D" w:rsidRDefault="00132C0D" w:rsidP="005924C2">
      <w:pPr>
        <w:jc w:val="both"/>
        <w:rPr>
          <w:rFonts w:eastAsia="Calibri"/>
          <w:b/>
          <w:sz w:val="20"/>
          <w:szCs w:val="20"/>
        </w:rPr>
      </w:pPr>
    </w:p>
    <w:p w14:paraId="2193965D" w14:textId="77777777" w:rsidR="00E546D7" w:rsidRPr="005924C2" w:rsidRDefault="00E546D7" w:rsidP="005924C2">
      <w:pPr>
        <w:jc w:val="both"/>
        <w:rPr>
          <w:rFonts w:eastAsia="Calibri"/>
          <w:b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Property Management System, </w:t>
      </w:r>
      <w:r w:rsidR="005924C2">
        <w:rPr>
          <w:rFonts w:eastAsia="Calibri"/>
          <w:b/>
          <w:sz w:val="20"/>
          <w:szCs w:val="20"/>
        </w:rPr>
        <w:t xml:space="preserve">MIU (2022): </w:t>
      </w:r>
      <w:r w:rsidRPr="005924C2">
        <w:rPr>
          <w:rFonts w:eastAsia="Calibri"/>
          <w:bCs/>
          <w:sz w:val="20"/>
          <w:szCs w:val="20"/>
        </w:rPr>
        <w:t>Design</w:t>
      </w:r>
      <w:r w:rsidR="005924C2">
        <w:rPr>
          <w:rFonts w:eastAsia="Calibri"/>
          <w:bCs/>
          <w:sz w:val="20"/>
          <w:szCs w:val="20"/>
        </w:rPr>
        <w:t xml:space="preserve">ed </w:t>
      </w:r>
      <w:r w:rsidRPr="005924C2">
        <w:rPr>
          <w:rFonts w:eastAsia="Calibri"/>
          <w:bCs/>
          <w:sz w:val="20"/>
          <w:szCs w:val="20"/>
        </w:rPr>
        <w:t xml:space="preserve">backend and frontend to show </w:t>
      </w:r>
      <w:r w:rsidR="005924C2">
        <w:rPr>
          <w:rFonts w:eastAsia="Calibri"/>
          <w:bCs/>
          <w:sz w:val="20"/>
          <w:szCs w:val="20"/>
        </w:rPr>
        <w:t>information for renters and property managers.</w:t>
      </w:r>
      <w:r w:rsid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>Java Spring Boot, MySQL, React</w:t>
      </w:r>
      <w:r w:rsidR="0006277C" w:rsidRPr="005924C2">
        <w:rPr>
          <w:rFonts w:eastAsia="Calibri"/>
          <w:bCs/>
          <w:i/>
          <w:iCs/>
          <w:sz w:val="20"/>
          <w:szCs w:val="20"/>
        </w:rPr>
        <w:t>.</w:t>
      </w:r>
    </w:p>
    <w:p w14:paraId="35FC3199" w14:textId="77777777" w:rsidR="00224A57" w:rsidRDefault="00224A57" w:rsidP="005924C2">
      <w:pPr>
        <w:jc w:val="both"/>
        <w:rPr>
          <w:rFonts w:eastAsia="Calibri"/>
          <w:b/>
          <w:sz w:val="20"/>
          <w:szCs w:val="20"/>
        </w:rPr>
      </w:pPr>
    </w:p>
    <w:p w14:paraId="27077CD2" w14:textId="77777777" w:rsidR="0006277C" w:rsidRPr="005924C2" w:rsidRDefault="0006277C" w:rsidP="2C000EA5">
      <w:pPr>
        <w:jc w:val="both"/>
        <w:rPr>
          <w:rFonts w:eastAsia="Calibri"/>
          <w:b/>
          <w:bCs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 xml:space="preserve">Recommendation Service, </w:t>
      </w:r>
      <w:r w:rsidR="005924C2" w:rsidRPr="2C000EA5">
        <w:rPr>
          <w:rFonts w:eastAsia="Calibri"/>
          <w:b/>
          <w:bCs/>
          <w:sz w:val="20"/>
          <w:szCs w:val="20"/>
        </w:rPr>
        <w:t xml:space="preserve">MIU (2022): </w:t>
      </w:r>
      <w:r w:rsidRPr="2C000EA5">
        <w:rPr>
          <w:rFonts w:eastAsia="Calibri"/>
          <w:sz w:val="20"/>
          <w:szCs w:val="20"/>
        </w:rPr>
        <w:t>Create</w:t>
      </w:r>
      <w:r w:rsidR="005924C2" w:rsidRPr="2C000EA5">
        <w:rPr>
          <w:rFonts w:eastAsia="Calibri"/>
          <w:sz w:val="20"/>
          <w:szCs w:val="20"/>
        </w:rPr>
        <w:t>d</w:t>
      </w:r>
      <w:r w:rsidRPr="2C000EA5">
        <w:rPr>
          <w:rFonts w:eastAsia="Calibri"/>
          <w:sz w:val="20"/>
          <w:szCs w:val="20"/>
        </w:rPr>
        <w:t xml:space="preserve"> </w:t>
      </w:r>
      <w:r w:rsidR="7C76EB8B" w:rsidRPr="7C76EB8B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Big</w:t>
      </w:r>
      <w:r w:rsidR="005924C2" w:rsidRPr="2C000EA5">
        <w:rPr>
          <w:rFonts w:eastAsia="Calibri"/>
          <w:sz w:val="20"/>
          <w:szCs w:val="20"/>
        </w:rPr>
        <w:t xml:space="preserve"> </w:t>
      </w:r>
      <w:r w:rsidRPr="2C000EA5">
        <w:rPr>
          <w:rFonts w:eastAsia="Calibri"/>
          <w:sz w:val="20"/>
          <w:szCs w:val="20"/>
        </w:rPr>
        <w:t xml:space="preserve">Data system to handle </w:t>
      </w:r>
      <w:r w:rsidR="7C76EB8B" w:rsidRPr="7C76EB8B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calculation of </w:t>
      </w:r>
      <w:r w:rsidR="005924C2" w:rsidRPr="2C000EA5">
        <w:rPr>
          <w:rFonts w:eastAsia="Calibri"/>
          <w:sz w:val="20"/>
          <w:szCs w:val="20"/>
        </w:rPr>
        <w:t xml:space="preserve">product recommendations. </w:t>
      </w:r>
      <w:r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Pr="2C000EA5">
        <w:rPr>
          <w:rFonts w:eastAsia="Calibri"/>
          <w:b/>
          <w:bCs/>
          <w:i/>
          <w:iCs/>
          <w:sz w:val="20"/>
          <w:szCs w:val="20"/>
        </w:rPr>
        <w:t xml:space="preserve"> </w:t>
      </w:r>
      <w:r w:rsidRPr="2C000EA5">
        <w:rPr>
          <w:rFonts w:eastAsia="Calibri"/>
          <w:i/>
          <w:iCs/>
          <w:sz w:val="20"/>
          <w:szCs w:val="20"/>
        </w:rPr>
        <w:t>Java, Hadoop, Spark.</w:t>
      </w:r>
    </w:p>
    <w:p w14:paraId="654C4DA4" w14:textId="77777777" w:rsidR="0006277C" w:rsidRDefault="0006277C" w:rsidP="005924C2">
      <w:pPr>
        <w:jc w:val="both"/>
        <w:rPr>
          <w:rFonts w:eastAsia="Calibri"/>
          <w:b/>
          <w:sz w:val="20"/>
          <w:szCs w:val="20"/>
        </w:rPr>
      </w:pPr>
    </w:p>
    <w:p w14:paraId="3B4B861D" w14:textId="77777777" w:rsidR="00224A57" w:rsidRPr="005924C2" w:rsidRDefault="00224A57" w:rsidP="005924C2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Personal Goal Tracker, MIU University, </w:t>
      </w:r>
      <w:r w:rsidR="005924C2">
        <w:rPr>
          <w:rFonts w:eastAsia="Calibri"/>
          <w:b/>
          <w:sz w:val="20"/>
          <w:szCs w:val="20"/>
        </w:rPr>
        <w:t>MIU</w:t>
      </w:r>
      <w:r>
        <w:rPr>
          <w:rFonts w:eastAsia="Calibri"/>
          <w:b/>
          <w:sz w:val="20"/>
          <w:szCs w:val="20"/>
        </w:rPr>
        <w:t xml:space="preserve"> (</w:t>
      </w:r>
      <w:r w:rsidR="005924C2">
        <w:rPr>
          <w:rFonts w:eastAsia="Calibri"/>
          <w:b/>
          <w:sz w:val="20"/>
          <w:szCs w:val="20"/>
        </w:rPr>
        <w:t>2022</w:t>
      </w:r>
      <w:r>
        <w:rPr>
          <w:rFonts w:eastAsia="Calibri"/>
          <w:b/>
          <w:sz w:val="20"/>
          <w:szCs w:val="20"/>
        </w:rPr>
        <w:t>)</w:t>
      </w:r>
      <w:r w:rsidR="005924C2">
        <w:rPr>
          <w:rFonts w:eastAsia="Calibri"/>
          <w:b/>
          <w:sz w:val="20"/>
          <w:szCs w:val="20"/>
        </w:rPr>
        <w:t xml:space="preserve">: </w:t>
      </w:r>
      <w:r w:rsidR="005924C2">
        <w:rPr>
          <w:rFonts w:eastAsia="Calibri"/>
          <w:bCs/>
          <w:sz w:val="20"/>
          <w:szCs w:val="20"/>
        </w:rPr>
        <w:t xml:space="preserve">Implemented SPA to track user goals. </w:t>
      </w:r>
      <w:r w:rsidR="005924C2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="005924C2">
        <w:rPr>
          <w:rFonts w:eastAsia="Calibri"/>
          <w:bCs/>
          <w:i/>
          <w:iCs/>
          <w:sz w:val="20"/>
          <w:szCs w:val="20"/>
        </w:rPr>
        <w:t xml:space="preserve"> Node.js, Express, Angular.</w:t>
      </w:r>
    </w:p>
    <w:p w14:paraId="5B64D1D6" w14:textId="77777777" w:rsidR="00103AC1" w:rsidRPr="009201F7" w:rsidRDefault="00103AC1" w:rsidP="0010599F">
      <w:pPr>
        <w:rPr>
          <w:rFonts w:eastAsia="Calibri"/>
          <w:b/>
          <w:sz w:val="20"/>
          <w:szCs w:val="20"/>
        </w:rPr>
      </w:pPr>
    </w:p>
    <w:bookmarkEnd w:id="0"/>
    <w:p w14:paraId="45D2EDA3" w14:textId="77777777" w:rsidR="0018565E" w:rsidRPr="009201F7" w:rsidRDefault="0018565E" w:rsidP="0018565E">
      <w:pPr>
        <w:rPr>
          <w:rFonts w:eastAsia="Calibri"/>
          <w:bCs/>
          <w:i/>
          <w:iCs/>
          <w:sz w:val="20"/>
          <w:szCs w:val="20"/>
        </w:rPr>
      </w:pPr>
    </w:p>
    <w:p w14:paraId="47F35976" w14:textId="77777777" w:rsidR="00395F68" w:rsidRPr="009201F7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EDUCATION</w:t>
      </w:r>
    </w:p>
    <w:p w14:paraId="5DBBD623" w14:textId="77777777" w:rsidR="002504E3" w:rsidRPr="009201F7" w:rsidRDefault="002504E3" w:rsidP="002504E3">
      <w:pPr>
        <w:jc w:val="center"/>
        <w:rPr>
          <w:b/>
          <w:sz w:val="20"/>
          <w:szCs w:val="20"/>
        </w:rPr>
      </w:pPr>
    </w:p>
    <w:p w14:paraId="0A12E77E" w14:textId="77777777" w:rsidR="005B4701" w:rsidRPr="009201F7" w:rsidRDefault="002504E3" w:rsidP="002504E3">
      <w:pPr>
        <w:jc w:val="center"/>
        <w:rPr>
          <w:b/>
          <w:sz w:val="20"/>
          <w:szCs w:val="20"/>
        </w:rPr>
      </w:pPr>
      <w:r w:rsidRPr="009201F7">
        <w:rPr>
          <w:b/>
          <w:sz w:val="20"/>
          <w:szCs w:val="20"/>
        </w:rPr>
        <w:t>Master of Science in Computer Science</w:t>
      </w:r>
      <w:r w:rsidR="005B4701" w:rsidRPr="009201F7">
        <w:rPr>
          <w:b/>
          <w:sz w:val="20"/>
          <w:szCs w:val="20"/>
        </w:rPr>
        <w:t xml:space="preserve"> </w:t>
      </w:r>
    </w:p>
    <w:p w14:paraId="12477A09" w14:textId="77777777" w:rsidR="002504E3" w:rsidRPr="009201F7" w:rsidRDefault="002504E3" w:rsidP="002504E3">
      <w:pPr>
        <w:jc w:val="center"/>
        <w:rPr>
          <w:i/>
          <w:sz w:val="20"/>
          <w:szCs w:val="20"/>
        </w:rPr>
      </w:pPr>
      <w:r w:rsidRPr="009201F7">
        <w:rPr>
          <w:i/>
          <w:sz w:val="20"/>
          <w:szCs w:val="20"/>
        </w:rPr>
        <w:t>(In progress via distance education; expected completion</w:t>
      </w:r>
      <w:r w:rsidR="00AE31D6">
        <w:rPr>
          <w:i/>
          <w:sz w:val="20"/>
          <w:szCs w:val="20"/>
        </w:rPr>
        <w:t xml:space="preserve"> </w:t>
      </w:r>
      <w:r w:rsidR="7C76EB8B" w:rsidRPr="7C76EB8B">
        <w:rPr>
          <w:i/>
          <w:iCs/>
          <w:sz w:val="20"/>
          <w:szCs w:val="20"/>
        </w:rPr>
        <w:t>December 2024</w:t>
      </w:r>
      <w:r w:rsidRPr="009201F7">
        <w:rPr>
          <w:i/>
          <w:sz w:val="20"/>
          <w:szCs w:val="20"/>
        </w:rPr>
        <w:t>)</w:t>
      </w:r>
    </w:p>
    <w:p w14:paraId="5B2153A8" w14:textId="77777777" w:rsidR="0010599F" w:rsidRDefault="002504E3" w:rsidP="009878EA">
      <w:pPr>
        <w:jc w:val="center"/>
        <w:rPr>
          <w:sz w:val="20"/>
          <w:szCs w:val="20"/>
        </w:rPr>
      </w:pPr>
      <w:r w:rsidRPr="009201F7">
        <w:rPr>
          <w:sz w:val="20"/>
          <w:szCs w:val="20"/>
        </w:rPr>
        <w:t xml:space="preserve">Maharishi </w:t>
      </w:r>
      <w:r w:rsidR="00C92042" w:rsidRPr="009201F7">
        <w:rPr>
          <w:sz w:val="20"/>
          <w:szCs w:val="20"/>
        </w:rPr>
        <w:t>International University</w:t>
      </w:r>
      <w:r w:rsidRPr="009201F7">
        <w:rPr>
          <w:sz w:val="20"/>
          <w:szCs w:val="20"/>
        </w:rPr>
        <w:t>, Fairfield, Iowa</w:t>
      </w:r>
    </w:p>
    <w:p w14:paraId="28932A33" w14:textId="77777777" w:rsidR="005924C2" w:rsidRDefault="005924C2" w:rsidP="009878EA">
      <w:pPr>
        <w:jc w:val="center"/>
        <w:rPr>
          <w:sz w:val="20"/>
          <w:szCs w:val="20"/>
        </w:rPr>
      </w:pPr>
    </w:p>
    <w:p w14:paraId="30C6BC06" w14:textId="77777777" w:rsid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Key Course:</w:t>
      </w:r>
      <w:r>
        <w:rPr>
          <w:i/>
          <w:iCs/>
          <w:sz w:val="20"/>
          <w:szCs w:val="20"/>
        </w:rPr>
        <w:t xml:space="preserve"> Modern Programming Practices, Web Application Programming,</w:t>
      </w:r>
    </w:p>
    <w:p w14:paraId="5327EF52" w14:textId="77777777" w:rsid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Advanced Software Development, Modern Web Applications, Big Data,</w:t>
      </w:r>
    </w:p>
    <w:p w14:paraId="3E14FF05" w14:textId="77777777" w:rsidR="005924C2" w:rsidRP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Web Application Architecture, Web Application Development 2</w:t>
      </w:r>
    </w:p>
    <w:p w14:paraId="468841AD" w14:textId="77777777" w:rsidR="00881DD3" w:rsidRPr="009201F7" w:rsidRDefault="00881DD3" w:rsidP="009878EA">
      <w:pPr>
        <w:jc w:val="center"/>
        <w:rPr>
          <w:sz w:val="20"/>
          <w:szCs w:val="20"/>
        </w:rPr>
      </w:pPr>
    </w:p>
    <w:p w14:paraId="744C6209" w14:textId="77777777" w:rsidR="0018565E" w:rsidRPr="009201F7" w:rsidRDefault="0018565E" w:rsidP="009878EA">
      <w:pPr>
        <w:jc w:val="center"/>
        <w:rPr>
          <w:b/>
          <w:bCs/>
          <w:sz w:val="20"/>
          <w:szCs w:val="20"/>
        </w:rPr>
      </w:pPr>
      <w:r w:rsidRPr="009201F7">
        <w:rPr>
          <w:b/>
          <w:bCs/>
          <w:sz w:val="20"/>
          <w:szCs w:val="20"/>
        </w:rPr>
        <w:t>Bachelor of Software Development in Information Technology</w:t>
      </w:r>
      <w:r w:rsidR="00881DD3">
        <w:rPr>
          <w:b/>
          <w:bCs/>
          <w:sz w:val="20"/>
          <w:szCs w:val="20"/>
        </w:rPr>
        <w:t xml:space="preserve"> (</w:t>
      </w:r>
      <w:r w:rsidR="00002BD0">
        <w:rPr>
          <w:b/>
          <w:bCs/>
          <w:sz w:val="20"/>
          <w:szCs w:val="20"/>
        </w:rPr>
        <w:t>2008</w:t>
      </w:r>
      <w:r w:rsidR="00881DD3">
        <w:rPr>
          <w:b/>
          <w:bCs/>
          <w:sz w:val="20"/>
          <w:szCs w:val="20"/>
        </w:rPr>
        <w:t>)</w:t>
      </w:r>
    </w:p>
    <w:p w14:paraId="3159EB75" w14:textId="77777777" w:rsidR="0018565E" w:rsidRPr="009201F7" w:rsidRDefault="00157D56" w:rsidP="009878E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HUFLIT University, </w:t>
      </w:r>
      <w:r w:rsidR="00026DE2">
        <w:rPr>
          <w:sz w:val="20"/>
          <w:szCs w:val="20"/>
        </w:rPr>
        <w:t>Ho Chi Minh</w:t>
      </w:r>
      <w:r w:rsidR="0018565E" w:rsidRPr="009201F7">
        <w:rPr>
          <w:sz w:val="20"/>
          <w:szCs w:val="20"/>
        </w:rPr>
        <w:t>, Vietnam</w:t>
      </w:r>
    </w:p>
    <w:sectPr w:rsidR="0018565E" w:rsidRPr="009201F7" w:rsidSect="00C45D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080" w:right="1440" w:bottom="108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7D42" w14:textId="77777777" w:rsidR="009E535F" w:rsidRDefault="009E535F">
      <w:r>
        <w:separator/>
      </w:r>
    </w:p>
  </w:endnote>
  <w:endnote w:type="continuationSeparator" w:id="0">
    <w:p w14:paraId="2D63063C" w14:textId="77777777" w:rsidR="009E535F" w:rsidRDefault="009E535F">
      <w:r>
        <w:continuationSeparator/>
      </w:r>
    </w:p>
  </w:endnote>
  <w:endnote w:type="continuationNotice" w:id="1">
    <w:p w14:paraId="667FC327" w14:textId="77777777" w:rsidR="009E535F" w:rsidRDefault="009E53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42DA" w14:textId="77777777" w:rsidR="00FE1AA7" w:rsidRDefault="00FE1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9BB4" w14:textId="77777777" w:rsidR="005264E9" w:rsidRPr="008B7107" w:rsidRDefault="00EC5986" w:rsidP="00EC5986">
    <w:pPr>
      <w:pStyle w:val="Footer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0625" w14:textId="77777777" w:rsidR="00FE1AA7" w:rsidRDefault="00FE1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6581" w14:textId="77777777" w:rsidR="009E535F" w:rsidRDefault="009E535F">
      <w:r>
        <w:separator/>
      </w:r>
    </w:p>
  </w:footnote>
  <w:footnote w:type="continuationSeparator" w:id="0">
    <w:p w14:paraId="21C1B82B" w14:textId="77777777" w:rsidR="009E535F" w:rsidRDefault="009E535F">
      <w:r>
        <w:continuationSeparator/>
      </w:r>
    </w:p>
  </w:footnote>
  <w:footnote w:type="continuationNotice" w:id="1">
    <w:p w14:paraId="1990B5EF" w14:textId="77777777" w:rsidR="009E535F" w:rsidRDefault="009E53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12F29" w14:textId="77777777" w:rsidR="00FE1AA7" w:rsidRDefault="00FE1A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0BE1" w14:textId="77777777" w:rsidR="006D21E7" w:rsidRDefault="006D21E7">
    <w:pPr>
      <w:pStyle w:val="Header"/>
      <w:jc w:val="center"/>
      <w:rPr>
        <w:color w:va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EB5D" w14:textId="77777777" w:rsidR="00FE1AA7" w:rsidRDefault="00FE1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12D4E54"/>
    <w:multiLevelType w:val="hybridMultilevel"/>
    <w:tmpl w:val="4220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23634"/>
    <w:multiLevelType w:val="hybridMultilevel"/>
    <w:tmpl w:val="71C4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82533"/>
    <w:multiLevelType w:val="hybridMultilevel"/>
    <w:tmpl w:val="BECA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3C1"/>
    <w:multiLevelType w:val="hybridMultilevel"/>
    <w:tmpl w:val="F900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B04A9"/>
    <w:multiLevelType w:val="multilevel"/>
    <w:tmpl w:val="0046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C0007"/>
    <w:multiLevelType w:val="hybridMultilevel"/>
    <w:tmpl w:val="7DC2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D3D45"/>
    <w:multiLevelType w:val="hybridMultilevel"/>
    <w:tmpl w:val="582C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62A41"/>
    <w:multiLevelType w:val="hybridMultilevel"/>
    <w:tmpl w:val="619A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B66D7"/>
    <w:multiLevelType w:val="hybridMultilevel"/>
    <w:tmpl w:val="7F2B66D7"/>
    <w:lvl w:ilvl="0" w:tplc="E6921B7A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4818AC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AB28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8AF21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0CD83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1E155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9E1E3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72F5F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08CB1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64737413">
    <w:abstractNumId w:val="13"/>
  </w:num>
  <w:num w:numId="2" w16cid:durableId="1970545325">
    <w:abstractNumId w:val="17"/>
  </w:num>
  <w:num w:numId="3" w16cid:durableId="1952740437">
    <w:abstractNumId w:val="2"/>
  </w:num>
  <w:num w:numId="4" w16cid:durableId="696589173">
    <w:abstractNumId w:val="19"/>
  </w:num>
  <w:num w:numId="5" w16cid:durableId="413552524">
    <w:abstractNumId w:val="12"/>
  </w:num>
  <w:num w:numId="6" w16cid:durableId="1907371805">
    <w:abstractNumId w:val="8"/>
  </w:num>
  <w:num w:numId="7" w16cid:durableId="472449520">
    <w:abstractNumId w:val="25"/>
  </w:num>
  <w:num w:numId="8" w16cid:durableId="330984172">
    <w:abstractNumId w:val="16"/>
  </w:num>
  <w:num w:numId="9" w16cid:durableId="827673699">
    <w:abstractNumId w:val="27"/>
  </w:num>
  <w:num w:numId="10" w16cid:durableId="967785581">
    <w:abstractNumId w:val="21"/>
  </w:num>
  <w:num w:numId="11" w16cid:durableId="1786970371">
    <w:abstractNumId w:val="18"/>
  </w:num>
  <w:num w:numId="12" w16cid:durableId="1855879850">
    <w:abstractNumId w:val="15"/>
  </w:num>
  <w:num w:numId="13" w16cid:durableId="795484369">
    <w:abstractNumId w:val="20"/>
  </w:num>
  <w:num w:numId="14" w16cid:durableId="415129319">
    <w:abstractNumId w:val="10"/>
  </w:num>
  <w:num w:numId="15" w16cid:durableId="535167358">
    <w:abstractNumId w:val="14"/>
  </w:num>
  <w:num w:numId="16" w16cid:durableId="1841045506">
    <w:abstractNumId w:val="24"/>
  </w:num>
  <w:num w:numId="17" w16cid:durableId="436560294">
    <w:abstractNumId w:val="5"/>
  </w:num>
  <w:num w:numId="18" w16cid:durableId="1447234938">
    <w:abstractNumId w:val="4"/>
  </w:num>
  <w:num w:numId="19" w16cid:durableId="958074508">
    <w:abstractNumId w:val="22"/>
  </w:num>
  <w:num w:numId="20" w16cid:durableId="1322810281">
    <w:abstractNumId w:val="6"/>
  </w:num>
  <w:num w:numId="21" w16cid:durableId="1652828280">
    <w:abstractNumId w:val="7"/>
  </w:num>
  <w:num w:numId="22" w16cid:durableId="1227381259">
    <w:abstractNumId w:val="1"/>
  </w:num>
  <w:num w:numId="23" w16cid:durableId="783766447">
    <w:abstractNumId w:val="11"/>
  </w:num>
  <w:num w:numId="24" w16cid:durableId="835725547">
    <w:abstractNumId w:val="3"/>
  </w:num>
  <w:num w:numId="25" w16cid:durableId="2014018956">
    <w:abstractNumId w:val="26"/>
  </w:num>
  <w:num w:numId="26" w16cid:durableId="1026252881">
    <w:abstractNumId w:val="28"/>
  </w:num>
  <w:num w:numId="27" w16cid:durableId="1335760569">
    <w:abstractNumId w:val="23"/>
  </w:num>
  <w:num w:numId="28" w16cid:durableId="201688380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28"/>
    <w:rsid w:val="00002BD0"/>
    <w:rsid w:val="00026DE2"/>
    <w:rsid w:val="00027FB8"/>
    <w:rsid w:val="0005166F"/>
    <w:rsid w:val="0006277C"/>
    <w:rsid w:val="00071636"/>
    <w:rsid w:val="00073547"/>
    <w:rsid w:val="00076E0A"/>
    <w:rsid w:val="0009781B"/>
    <w:rsid w:val="000C1856"/>
    <w:rsid w:val="000C57AA"/>
    <w:rsid w:val="00103AC1"/>
    <w:rsid w:val="0010599F"/>
    <w:rsid w:val="001060E1"/>
    <w:rsid w:val="0010735F"/>
    <w:rsid w:val="00113951"/>
    <w:rsid w:val="001161F0"/>
    <w:rsid w:val="001178F0"/>
    <w:rsid w:val="0012349E"/>
    <w:rsid w:val="00132C0D"/>
    <w:rsid w:val="00140AF3"/>
    <w:rsid w:val="00141461"/>
    <w:rsid w:val="00142CBD"/>
    <w:rsid w:val="00153AE4"/>
    <w:rsid w:val="00154BBA"/>
    <w:rsid w:val="00157D56"/>
    <w:rsid w:val="00162175"/>
    <w:rsid w:val="0016704D"/>
    <w:rsid w:val="0018565E"/>
    <w:rsid w:val="001B088F"/>
    <w:rsid w:val="001B6358"/>
    <w:rsid w:val="001C0308"/>
    <w:rsid w:val="001C330E"/>
    <w:rsid w:val="001C490F"/>
    <w:rsid w:val="001C7BFA"/>
    <w:rsid w:val="001F145C"/>
    <w:rsid w:val="00205082"/>
    <w:rsid w:val="00216ECB"/>
    <w:rsid w:val="00224A57"/>
    <w:rsid w:val="00233834"/>
    <w:rsid w:val="00234C0C"/>
    <w:rsid w:val="00235DBF"/>
    <w:rsid w:val="002438E1"/>
    <w:rsid w:val="002504E3"/>
    <w:rsid w:val="0025123A"/>
    <w:rsid w:val="00251CD5"/>
    <w:rsid w:val="00255E87"/>
    <w:rsid w:val="00274B94"/>
    <w:rsid w:val="00281736"/>
    <w:rsid w:val="0028362A"/>
    <w:rsid w:val="002A44B8"/>
    <w:rsid w:val="002A4A2A"/>
    <w:rsid w:val="002B0D3B"/>
    <w:rsid w:val="002B4501"/>
    <w:rsid w:val="002C2236"/>
    <w:rsid w:val="002F3361"/>
    <w:rsid w:val="002F6425"/>
    <w:rsid w:val="00300039"/>
    <w:rsid w:val="00302C24"/>
    <w:rsid w:val="00316E60"/>
    <w:rsid w:val="00321457"/>
    <w:rsid w:val="0034003D"/>
    <w:rsid w:val="00340622"/>
    <w:rsid w:val="00353872"/>
    <w:rsid w:val="00390409"/>
    <w:rsid w:val="0039083F"/>
    <w:rsid w:val="00395F68"/>
    <w:rsid w:val="003B6987"/>
    <w:rsid w:val="003C2E76"/>
    <w:rsid w:val="003E324B"/>
    <w:rsid w:val="003E42AA"/>
    <w:rsid w:val="003E4AAE"/>
    <w:rsid w:val="00401186"/>
    <w:rsid w:val="004022D9"/>
    <w:rsid w:val="00415031"/>
    <w:rsid w:val="00423B07"/>
    <w:rsid w:val="00427D5C"/>
    <w:rsid w:val="004526FE"/>
    <w:rsid w:val="00461CDB"/>
    <w:rsid w:val="00464EB0"/>
    <w:rsid w:val="00490BFB"/>
    <w:rsid w:val="004A1AF1"/>
    <w:rsid w:val="004A4B71"/>
    <w:rsid w:val="004B11F1"/>
    <w:rsid w:val="004B1D1F"/>
    <w:rsid w:val="004B6A65"/>
    <w:rsid w:val="004C5920"/>
    <w:rsid w:val="004D7A30"/>
    <w:rsid w:val="004E1F4E"/>
    <w:rsid w:val="004E2754"/>
    <w:rsid w:val="00511797"/>
    <w:rsid w:val="005264E9"/>
    <w:rsid w:val="00532CF3"/>
    <w:rsid w:val="00545C93"/>
    <w:rsid w:val="005504BA"/>
    <w:rsid w:val="0055645E"/>
    <w:rsid w:val="0055774E"/>
    <w:rsid w:val="00567800"/>
    <w:rsid w:val="00572454"/>
    <w:rsid w:val="0057514F"/>
    <w:rsid w:val="00581E32"/>
    <w:rsid w:val="00582680"/>
    <w:rsid w:val="00583DCF"/>
    <w:rsid w:val="005924C2"/>
    <w:rsid w:val="005B3828"/>
    <w:rsid w:val="005B4701"/>
    <w:rsid w:val="005C2A80"/>
    <w:rsid w:val="005C763C"/>
    <w:rsid w:val="005D20E3"/>
    <w:rsid w:val="005D2560"/>
    <w:rsid w:val="005D2C6F"/>
    <w:rsid w:val="00604AC0"/>
    <w:rsid w:val="00617D93"/>
    <w:rsid w:val="00633121"/>
    <w:rsid w:val="00643418"/>
    <w:rsid w:val="00667B44"/>
    <w:rsid w:val="00690D16"/>
    <w:rsid w:val="006947FF"/>
    <w:rsid w:val="00695B9F"/>
    <w:rsid w:val="006A1ADC"/>
    <w:rsid w:val="006A73AF"/>
    <w:rsid w:val="006B2507"/>
    <w:rsid w:val="006B2D98"/>
    <w:rsid w:val="006C6DAE"/>
    <w:rsid w:val="006D21E7"/>
    <w:rsid w:val="006D33D7"/>
    <w:rsid w:val="006D35CC"/>
    <w:rsid w:val="006E3959"/>
    <w:rsid w:val="00701AEF"/>
    <w:rsid w:val="00703AB7"/>
    <w:rsid w:val="00746DEF"/>
    <w:rsid w:val="0075114F"/>
    <w:rsid w:val="00762982"/>
    <w:rsid w:val="00774805"/>
    <w:rsid w:val="007765EB"/>
    <w:rsid w:val="0078372F"/>
    <w:rsid w:val="00787C26"/>
    <w:rsid w:val="007A3B36"/>
    <w:rsid w:val="007C7285"/>
    <w:rsid w:val="007D001B"/>
    <w:rsid w:val="007F7C1E"/>
    <w:rsid w:val="00807E13"/>
    <w:rsid w:val="008126D1"/>
    <w:rsid w:val="00832BCD"/>
    <w:rsid w:val="008332F2"/>
    <w:rsid w:val="008411B6"/>
    <w:rsid w:val="00860CCB"/>
    <w:rsid w:val="00880D8B"/>
    <w:rsid w:val="00881DD3"/>
    <w:rsid w:val="008820DE"/>
    <w:rsid w:val="0088262A"/>
    <w:rsid w:val="0089320B"/>
    <w:rsid w:val="008A4193"/>
    <w:rsid w:val="008B0311"/>
    <w:rsid w:val="008B5B0F"/>
    <w:rsid w:val="008B7107"/>
    <w:rsid w:val="008C16B7"/>
    <w:rsid w:val="008C3BFD"/>
    <w:rsid w:val="008C75C0"/>
    <w:rsid w:val="008E25F3"/>
    <w:rsid w:val="00900AD4"/>
    <w:rsid w:val="00904DE7"/>
    <w:rsid w:val="009201F7"/>
    <w:rsid w:val="00947028"/>
    <w:rsid w:val="00951296"/>
    <w:rsid w:val="00957399"/>
    <w:rsid w:val="00957B92"/>
    <w:rsid w:val="009771D7"/>
    <w:rsid w:val="00982247"/>
    <w:rsid w:val="009878EA"/>
    <w:rsid w:val="0099208B"/>
    <w:rsid w:val="009A1072"/>
    <w:rsid w:val="009A3CF5"/>
    <w:rsid w:val="009A47CF"/>
    <w:rsid w:val="009C225D"/>
    <w:rsid w:val="009D2BF8"/>
    <w:rsid w:val="009D3FD3"/>
    <w:rsid w:val="009D7757"/>
    <w:rsid w:val="009E535F"/>
    <w:rsid w:val="00A03018"/>
    <w:rsid w:val="00A144A2"/>
    <w:rsid w:val="00A206C5"/>
    <w:rsid w:val="00A21CD3"/>
    <w:rsid w:val="00A237D7"/>
    <w:rsid w:val="00A25DCA"/>
    <w:rsid w:val="00A31AC7"/>
    <w:rsid w:val="00A42742"/>
    <w:rsid w:val="00A473C2"/>
    <w:rsid w:val="00A53DFA"/>
    <w:rsid w:val="00A545A0"/>
    <w:rsid w:val="00A54B1F"/>
    <w:rsid w:val="00A556DA"/>
    <w:rsid w:val="00A61CEE"/>
    <w:rsid w:val="00A7670F"/>
    <w:rsid w:val="00A81E92"/>
    <w:rsid w:val="00A86FBA"/>
    <w:rsid w:val="00AA08F7"/>
    <w:rsid w:val="00AC0105"/>
    <w:rsid w:val="00AD46B0"/>
    <w:rsid w:val="00AD6D53"/>
    <w:rsid w:val="00AE1E61"/>
    <w:rsid w:val="00AE31D6"/>
    <w:rsid w:val="00AE597F"/>
    <w:rsid w:val="00AF5E2D"/>
    <w:rsid w:val="00B23A5C"/>
    <w:rsid w:val="00B30711"/>
    <w:rsid w:val="00B36D42"/>
    <w:rsid w:val="00B62E71"/>
    <w:rsid w:val="00B8124D"/>
    <w:rsid w:val="00B9368A"/>
    <w:rsid w:val="00B94B3F"/>
    <w:rsid w:val="00BC1996"/>
    <w:rsid w:val="00BC261E"/>
    <w:rsid w:val="00BC5832"/>
    <w:rsid w:val="00BD50FD"/>
    <w:rsid w:val="00BF0F76"/>
    <w:rsid w:val="00C110DF"/>
    <w:rsid w:val="00C1120C"/>
    <w:rsid w:val="00C11DF8"/>
    <w:rsid w:val="00C2695F"/>
    <w:rsid w:val="00C36799"/>
    <w:rsid w:val="00C41687"/>
    <w:rsid w:val="00C45DAC"/>
    <w:rsid w:val="00C46498"/>
    <w:rsid w:val="00C53C9F"/>
    <w:rsid w:val="00C6368E"/>
    <w:rsid w:val="00C63D74"/>
    <w:rsid w:val="00C710B5"/>
    <w:rsid w:val="00C8684F"/>
    <w:rsid w:val="00C92042"/>
    <w:rsid w:val="00C926FF"/>
    <w:rsid w:val="00C956F8"/>
    <w:rsid w:val="00CB075B"/>
    <w:rsid w:val="00CB5FB9"/>
    <w:rsid w:val="00CB7862"/>
    <w:rsid w:val="00CC1165"/>
    <w:rsid w:val="00CC3A5E"/>
    <w:rsid w:val="00CC483B"/>
    <w:rsid w:val="00CD25ED"/>
    <w:rsid w:val="00CE0E1B"/>
    <w:rsid w:val="00CE5830"/>
    <w:rsid w:val="00CF577A"/>
    <w:rsid w:val="00CF759F"/>
    <w:rsid w:val="00CF7775"/>
    <w:rsid w:val="00D072F3"/>
    <w:rsid w:val="00D262ED"/>
    <w:rsid w:val="00D47C13"/>
    <w:rsid w:val="00D539B6"/>
    <w:rsid w:val="00D63467"/>
    <w:rsid w:val="00D64A2D"/>
    <w:rsid w:val="00D84AA9"/>
    <w:rsid w:val="00DB379E"/>
    <w:rsid w:val="00DD0817"/>
    <w:rsid w:val="00DF5CF4"/>
    <w:rsid w:val="00E077CC"/>
    <w:rsid w:val="00E12B2C"/>
    <w:rsid w:val="00E24309"/>
    <w:rsid w:val="00E35B04"/>
    <w:rsid w:val="00E546D7"/>
    <w:rsid w:val="00E55207"/>
    <w:rsid w:val="00E74223"/>
    <w:rsid w:val="00E77439"/>
    <w:rsid w:val="00E831A4"/>
    <w:rsid w:val="00E83C4E"/>
    <w:rsid w:val="00E9101F"/>
    <w:rsid w:val="00EA7348"/>
    <w:rsid w:val="00EA7A43"/>
    <w:rsid w:val="00EC5986"/>
    <w:rsid w:val="00ED7626"/>
    <w:rsid w:val="00EE38F5"/>
    <w:rsid w:val="00EE3A37"/>
    <w:rsid w:val="00F00E31"/>
    <w:rsid w:val="00F01A07"/>
    <w:rsid w:val="00F1449C"/>
    <w:rsid w:val="00F3438D"/>
    <w:rsid w:val="00F45732"/>
    <w:rsid w:val="00F55595"/>
    <w:rsid w:val="00F562AB"/>
    <w:rsid w:val="00F76AC2"/>
    <w:rsid w:val="00F9148B"/>
    <w:rsid w:val="00F95F34"/>
    <w:rsid w:val="00F96187"/>
    <w:rsid w:val="00FA33F7"/>
    <w:rsid w:val="00FB2006"/>
    <w:rsid w:val="00FC0429"/>
    <w:rsid w:val="00FC1EC3"/>
    <w:rsid w:val="00FC2A96"/>
    <w:rsid w:val="00FC4E91"/>
    <w:rsid w:val="00FC50BF"/>
    <w:rsid w:val="00FC5264"/>
    <w:rsid w:val="00FC6057"/>
    <w:rsid w:val="00FE02C8"/>
    <w:rsid w:val="00FE1AA7"/>
    <w:rsid w:val="00FE40EE"/>
    <w:rsid w:val="00FF4D3E"/>
    <w:rsid w:val="00FF66C8"/>
    <w:rsid w:val="0481FD71"/>
    <w:rsid w:val="2C000EA5"/>
    <w:rsid w:val="2CEBE412"/>
    <w:rsid w:val="2D9BDF06"/>
    <w:rsid w:val="30D37FC8"/>
    <w:rsid w:val="364B567B"/>
    <w:rsid w:val="48337FAC"/>
    <w:rsid w:val="77A67149"/>
    <w:rsid w:val="7C76E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8E53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6DA"/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-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styleId="UnresolvedMention">
    <w:name w:val="Unresolved Mention"/>
    <w:uiPriority w:val="99"/>
    <w:semiHidden/>
    <w:unhideWhenUsed/>
    <w:rsid w:val="00F9148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C763C"/>
    <w:rPr>
      <w:rFonts w:ascii="Arial" w:hAnsi="Arial" w:cs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A206C5"/>
    <w:pPr>
      <w:ind w:left="720" w:right="-335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link w:val="Header"/>
    <w:uiPriority w:val="99"/>
    <w:rsid w:val="00FE1AA7"/>
    <w:rPr>
      <w:rFonts w:ascii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ong.lu@proton.m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ong.lu@proton.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phong.lu@proton.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hongtail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krist\Library\Group%20Containers\UBF8T346G9.Office\User%20Content.localized\Templates.localized\Resume-MI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D025-1EE9-47CF-8A35-198F6DDC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Resume-MIU.dot</Template>
  <TotalTime>0</TotalTime>
  <Pages>3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8232</CharactersWithSpaces>
  <SharedDoc>false</SharedDoc>
  <HLinks>
    <vt:vector size="24" baseType="variant">
      <vt:variant>
        <vt:i4>3342409</vt:i4>
      </vt:variant>
      <vt:variant>
        <vt:i4>9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  <vt:variant>
        <vt:i4>3342409</vt:i4>
      </vt:variant>
      <vt:variant>
        <vt:i4>6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  <vt:variant>
        <vt:i4>5242891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http://www.linkedin.com/in/phongtailu</vt:lpwstr>
      </vt:variant>
      <vt:variant>
        <vt:lpwstr/>
      </vt:variant>
      <vt:variant>
        <vt:i4>3342409</vt:i4>
      </vt:variant>
      <vt:variant>
        <vt:i4>0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2024-01-20T23:05:00Z</dcterms:created>
  <dcterms:modified xsi:type="dcterms:W3CDTF">2024-01-22T18:19:00Z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documentId_7841</vt:lpwstr>
  </property>
  <property fmtid="{D5CDD505-2E9C-101B-9397-08002B2CF9AE}" pid="3" name="grammarly_documentContext">
    <vt:lpwstr>{"goals":[],"domain":"general","emotions":[],"dialect":"american"}</vt:lpwstr>
  </property>
</Properties>
</file>